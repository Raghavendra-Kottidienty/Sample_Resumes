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488C6C6A" w:rsidR="0086286F" w:rsidRDefault="006C2AA0">
      <w:pPr>
        <w:pStyle w:val="Heading1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8D4EAE6" wp14:editId="37238C68">
            <wp:simplePos x="0" y="0"/>
            <wp:positionH relativeFrom="column">
              <wp:posOffset>4495800</wp:posOffset>
            </wp:positionH>
            <wp:positionV relativeFrom="page">
              <wp:posOffset>1019175</wp:posOffset>
            </wp:positionV>
            <wp:extent cx="962025" cy="988861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S-SolArchitect-Associa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241" cy="999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B52">
        <w:rPr>
          <w:sz w:val="20"/>
          <w:szCs w:val="20"/>
        </w:rPr>
        <w:t>Santosh Kumar V</w:t>
      </w:r>
      <w:r w:rsidR="005C62E1">
        <w:rPr>
          <w:sz w:val="20"/>
          <w:szCs w:val="20"/>
        </w:rPr>
        <w:t xml:space="preserve">                                                                            </w:t>
      </w:r>
      <w:r w:rsidR="0013170F">
        <w:rPr>
          <w:sz w:val="20"/>
          <w:szCs w:val="20"/>
        </w:rPr>
        <w:t xml:space="preserve">                                                 </w:t>
      </w:r>
    </w:p>
    <w:p w14:paraId="29BED744" w14:textId="311559BF" w:rsidR="0000298B" w:rsidRDefault="003F7A3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MTS II - </w:t>
      </w:r>
      <w:r w:rsidR="0000298B">
        <w:rPr>
          <w:sz w:val="20"/>
          <w:szCs w:val="20"/>
        </w:rPr>
        <w:t>System Engineer</w:t>
      </w:r>
      <w:r w:rsidR="00CC7738">
        <w:rPr>
          <w:noProof/>
          <w:sz w:val="20"/>
          <w:szCs w:val="20"/>
        </w:rPr>
        <w:t xml:space="preserve">                                                                                                 </w:t>
      </w:r>
    </w:p>
    <w:p w14:paraId="00000004" w14:textId="359CEF61" w:rsidR="0086286F" w:rsidRPr="0000298B" w:rsidRDefault="0000298B">
      <w:pPr>
        <w:spacing w:after="0" w:line="240" w:lineRule="auto"/>
        <w:rPr>
          <w:b/>
          <w:sz w:val="20"/>
          <w:szCs w:val="20"/>
        </w:rPr>
      </w:pPr>
      <w:r w:rsidRPr="0000298B">
        <w:rPr>
          <w:sz w:val="20"/>
          <w:szCs w:val="20"/>
        </w:rPr>
        <w:t>Mail</w:t>
      </w:r>
      <w:r w:rsidR="00E70B52" w:rsidRPr="0000298B">
        <w:rPr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hyperlink r:id="rId6" w:history="1">
        <w:r w:rsidR="00CC7738" w:rsidRPr="00F61B06">
          <w:rPr>
            <w:rStyle w:val="Hyperlink"/>
            <w:sz w:val="20"/>
            <w:szCs w:val="20"/>
          </w:rPr>
          <w:t>vsantoshaws@gmail.com</w:t>
        </w:r>
      </w:hyperlink>
      <w:r w:rsidR="00CC7738">
        <w:rPr>
          <w:sz w:val="20"/>
          <w:szCs w:val="20"/>
        </w:rPr>
        <w:t xml:space="preserve">                                                                                                        </w:t>
      </w:r>
    </w:p>
    <w:p w14:paraId="00000005" w14:textId="6BF05AD7" w:rsidR="0086286F" w:rsidRDefault="00936E1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Mobile:</w:t>
      </w:r>
      <w:r w:rsidR="00AF4CED">
        <w:rPr>
          <w:sz w:val="20"/>
          <w:szCs w:val="20"/>
        </w:rPr>
        <w:t xml:space="preserve"> +91-</w:t>
      </w:r>
      <w:r w:rsidR="00E70B52">
        <w:rPr>
          <w:sz w:val="20"/>
          <w:szCs w:val="20"/>
        </w:rPr>
        <w:t>8978460459</w:t>
      </w:r>
    </w:p>
    <w:p w14:paraId="11E0FA13" w14:textId="77777777" w:rsidR="00C75E97" w:rsidRDefault="00C75E97" w:rsidP="0067605F">
      <w:pPr>
        <w:pStyle w:val="Heading2"/>
        <w:rPr>
          <w:sz w:val="20"/>
          <w:szCs w:val="20"/>
        </w:rPr>
      </w:pPr>
    </w:p>
    <w:p w14:paraId="693CE57B" w14:textId="20E4D5D2" w:rsidR="0067605F" w:rsidRPr="0067605F" w:rsidRDefault="006B6E19" w:rsidP="00C75E97">
      <w:pPr>
        <w:pStyle w:val="Heading2"/>
        <w:spacing w:before="0"/>
      </w:pPr>
      <w:r>
        <w:rPr>
          <w:sz w:val="20"/>
          <w:szCs w:val="20"/>
        </w:rPr>
        <w:t>SUMMARY</w:t>
      </w:r>
      <w:r w:rsidR="00E77D30">
        <w:pict w14:anchorId="1E842FA4">
          <v:rect id="_x0000_i1025" style="width:0;height:1.5pt" o:hralign="center" o:hrstd="t" o:hr="t" fillcolor="#a0a0a0" stroked="f"/>
        </w:pict>
      </w:r>
    </w:p>
    <w:p w14:paraId="0EB0D48A" w14:textId="77777777" w:rsidR="00644078" w:rsidRPr="004D25ED" w:rsidRDefault="00644078" w:rsidP="00C75E97">
      <w:pPr>
        <w:spacing w:after="0" w:line="240" w:lineRule="auto"/>
        <w:rPr>
          <w:sz w:val="20"/>
          <w:szCs w:val="20"/>
        </w:rPr>
      </w:pPr>
    </w:p>
    <w:p w14:paraId="789D90CC" w14:textId="565AF1FA" w:rsidR="002C3553" w:rsidRDefault="00C902F7" w:rsidP="006210E7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C902F7">
        <w:rPr>
          <w:sz w:val="20"/>
          <w:szCs w:val="20"/>
        </w:rPr>
        <w:t>Sk</w:t>
      </w:r>
      <w:r w:rsidR="003C3D29">
        <w:rPr>
          <w:sz w:val="20"/>
          <w:szCs w:val="20"/>
        </w:rPr>
        <w:t>illed DevOps Engineer around 4</w:t>
      </w:r>
      <w:r w:rsidRPr="00C902F7">
        <w:rPr>
          <w:sz w:val="20"/>
          <w:szCs w:val="20"/>
        </w:rPr>
        <w:t xml:space="preserve"> years of ha</w:t>
      </w:r>
      <w:r w:rsidR="00CA519A">
        <w:rPr>
          <w:sz w:val="20"/>
          <w:szCs w:val="20"/>
        </w:rPr>
        <w:t>nds</w:t>
      </w:r>
      <w:r w:rsidR="00A32641">
        <w:rPr>
          <w:sz w:val="20"/>
          <w:szCs w:val="20"/>
        </w:rPr>
        <w:t>-on experience in build and deployment, support and maintenance</w:t>
      </w:r>
      <w:r w:rsidR="008F1D65">
        <w:rPr>
          <w:sz w:val="20"/>
          <w:szCs w:val="20"/>
        </w:rPr>
        <w:t>, software configurations</w:t>
      </w:r>
      <w:r w:rsidR="00A32641">
        <w:rPr>
          <w:sz w:val="20"/>
          <w:szCs w:val="20"/>
        </w:rPr>
        <w:t xml:space="preserve"> </w:t>
      </w:r>
      <w:r w:rsidRPr="00641290">
        <w:rPr>
          <w:sz w:val="20"/>
          <w:szCs w:val="20"/>
        </w:rPr>
        <w:t>in</w:t>
      </w:r>
      <w:r w:rsidR="00974BF1" w:rsidRPr="00641290">
        <w:rPr>
          <w:b/>
          <w:sz w:val="20"/>
          <w:szCs w:val="20"/>
        </w:rPr>
        <w:t xml:space="preserve"> Docker- Kuber</w:t>
      </w:r>
      <w:r w:rsidRPr="00641290">
        <w:rPr>
          <w:b/>
          <w:sz w:val="20"/>
          <w:szCs w:val="20"/>
        </w:rPr>
        <w:t>net</w:t>
      </w:r>
      <w:r w:rsidR="000A36F8" w:rsidRPr="00641290">
        <w:rPr>
          <w:b/>
          <w:sz w:val="20"/>
          <w:szCs w:val="20"/>
        </w:rPr>
        <w:t>e</w:t>
      </w:r>
      <w:r w:rsidRPr="00641290">
        <w:rPr>
          <w:b/>
          <w:sz w:val="20"/>
          <w:szCs w:val="20"/>
        </w:rPr>
        <w:t>s</w:t>
      </w:r>
      <w:r w:rsidRPr="00C902F7">
        <w:rPr>
          <w:sz w:val="20"/>
          <w:szCs w:val="20"/>
        </w:rPr>
        <w:t xml:space="preserve">, </w:t>
      </w:r>
      <w:r w:rsidRPr="00641290">
        <w:rPr>
          <w:b/>
          <w:sz w:val="20"/>
          <w:szCs w:val="20"/>
        </w:rPr>
        <w:t>AWS</w:t>
      </w:r>
      <w:r w:rsidRPr="00C902F7">
        <w:rPr>
          <w:sz w:val="20"/>
          <w:szCs w:val="20"/>
        </w:rPr>
        <w:t xml:space="preserve"> and On-Premises </w:t>
      </w:r>
      <w:r w:rsidRPr="00641290">
        <w:rPr>
          <w:b/>
          <w:sz w:val="20"/>
          <w:szCs w:val="20"/>
        </w:rPr>
        <w:t>Linux</w:t>
      </w:r>
      <w:r w:rsidR="001F7A74">
        <w:rPr>
          <w:sz w:val="20"/>
          <w:szCs w:val="20"/>
        </w:rPr>
        <w:t xml:space="preserve"> platforms</w:t>
      </w:r>
      <w:r w:rsidR="00CA519A">
        <w:rPr>
          <w:sz w:val="20"/>
          <w:szCs w:val="20"/>
        </w:rPr>
        <w:t>.</w:t>
      </w:r>
    </w:p>
    <w:p w14:paraId="1E7956AD" w14:textId="2886DBFC" w:rsidR="006210E7" w:rsidRDefault="008F1D65" w:rsidP="006210E7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Experience in automating build and deployment using </w:t>
      </w:r>
      <w:r w:rsidRPr="00A5715E">
        <w:rPr>
          <w:b/>
          <w:sz w:val="20"/>
          <w:szCs w:val="20"/>
        </w:rPr>
        <w:t>Jenkins CI/CD</w:t>
      </w:r>
      <w:r>
        <w:rPr>
          <w:sz w:val="20"/>
          <w:szCs w:val="20"/>
        </w:rPr>
        <w:t xml:space="preserve"> pipelines written in groovy.</w:t>
      </w:r>
    </w:p>
    <w:p w14:paraId="58B22963" w14:textId="1B4E25DD" w:rsidR="008F1D65" w:rsidRDefault="0036517D" w:rsidP="006210E7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8F1D65">
        <w:rPr>
          <w:sz w:val="20"/>
          <w:szCs w:val="20"/>
        </w:rPr>
        <w:t>microservices</w:t>
      </w:r>
      <w:r>
        <w:rPr>
          <w:sz w:val="20"/>
          <w:szCs w:val="20"/>
        </w:rPr>
        <w:t xml:space="preserve"> based applications deployment</w:t>
      </w:r>
      <w:r w:rsidR="008F1D65">
        <w:rPr>
          <w:sz w:val="20"/>
          <w:szCs w:val="20"/>
        </w:rPr>
        <w:t xml:space="preserve"> to </w:t>
      </w:r>
      <w:r w:rsidR="008F1D65" w:rsidRPr="00916308">
        <w:rPr>
          <w:b/>
          <w:sz w:val="20"/>
          <w:szCs w:val="20"/>
        </w:rPr>
        <w:t>Kube</w:t>
      </w:r>
      <w:r w:rsidRPr="00916308">
        <w:rPr>
          <w:b/>
          <w:sz w:val="20"/>
          <w:szCs w:val="20"/>
        </w:rPr>
        <w:t>rnetes</w:t>
      </w:r>
      <w:r w:rsidR="00A91134">
        <w:rPr>
          <w:sz w:val="20"/>
          <w:szCs w:val="20"/>
        </w:rPr>
        <w:t xml:space="preserve"> clusters and automated the deployments using </w:t>
      </w:r>
      <w:r w:rsidR="00A91134" w:rsidRPr="004F0621">
        <w:rPr>
          <w:b/>
          <w:sz w:val="20"/>
          <w:szCs w:val="20"/>
        </w:rPr>
        <w:t>Jenkins</w:t>
      </w:r>
      <w:r w:rsidR="00A91134">
        <w:rPr>
          <w:sz w:val="20"/>
          <w:szCs w:val="20"/>
        </w:rPr>
        <w:t xml:space="preserve"> and </w:t>
      </w:r>
      <w:r w:rsidR="00A91134" w:rsidRPr="00A91134">
        <w:rPr>
          <w:b/>
          <w:sz w:val="20"/>
          <w:szCs w:val="20"/>
        </w:rPr>
        <w:t>Kubernetes helm charts</w:t>
      </w:r>
      <w:r w:rsidR="00A91134">
        <w:rPr>
          <w:sz w:val="20"/>
          <w:szCs w:val="20"/>
        </w:rPr>
        <w:t>.</w:t>
      </w:r>
    </w:p>
    <w:p w14:paraId="1ADE7116" w14:textId="4181CF7A" w:rsidR="00955D5B" w:rsidRPr="00955D5B" w:rsidRDefault="0036517D" w:rsidP="00955D5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Migrating legacy applications </w:t>
      </w:r>
      <w:r w:rsidR="00955D5B">
        <w:rPr>
          <w:color w:val="000000"/>
          <w:sz w:val="20"/>
          <w:szCs w:val="20"/>
        </w:rPr>
        <w:t xml:space="preserve">deployment to </w:t>
      </w:r>
      <w:r w:rsidR="00955D5B" w:rsidRPr="00916308">
        <w:rPr>
          <w:b/>
          <w:color w:val="000000"/>
          <w:sz w:val="20"/>
          <w:szCs w:val="20"/>
        </w:rPr>
        <w:t>AWS</w:t>
      </w:r>
      <w:r w:rsidR="00955D5B">
        <w:rPr>
          <w:color w:val="000000"/>
          <w:sz w:val="20"/>
          <w:szCs w:val="20"/>
        </w:rPr>
        <w:t xml:space="preserve">, Cloud native environments like </w:t>
      </w:r>
      <w:r w:rsidR="00955D5B" w:rsidRPr="00916308">
        <w:rPr>
          <w:b/>
          <w:color w:val="000000"/>
          <w:sz w:val="20"/>
          <w:szCs w:val="20"/>
        </w:rPr>
        <w:t>Kubernetes</w:t>
      </w:r>
      <w:r w:rsidR="00955D5B">
        <w:rPr>
          <w:color w:val="000000"/>
          <w:sz w:val="20"/>
          <w:szCs w:val="20"/>
        </w:rPr>
        <w:t>.</w:t>
      </w:r>
    </w:p>
    <w:p w14:paraId="328BD4E7" w14:textId="1145293B" w:rsidR="008C175D" w:rsidRPr="008C175D" w:rsidRDefault="008C175D" w:rsidP="008C175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8C175D">
        <w:rPr>
          <w:color w:val="000000"/>
          <w:sz w:val="20"/>
          <w:szCs w:val="20"/>
        </w:rPr>
        <w:t>Proficient with container systems like </w:t>
      </w:r>
      <w:r w:rsidRPr="00916308">
        <w:rPr>
          <w:b/>
          <w:color w:val="000000"/>
          <w:sz w:val="20"/>
          <w:szCs w:val="20"/>
        </w:rPr>
        <w:t>Docker</w:t>
      </w:r>
      <w:r w:rsidRPr="008C175D">
        <w:rPr>
          <w:color w:val="000000"/>
          <w:sz w:val="20"/>
          <w:szCs w:val="20"/>
        </w:rPr>
        <w:t> </w:t>
      </w:r>
      <w:r w:rsidR="00916308">
        <w:rPr>
          <w:color w:val="000000"/>
          <w:sz w:val="20"/>
          <w:szCs w:val="20"/>
        </w:rPr>
        <w:t>and container orchestration</w:t>
      </w:r>
      <w:r w:rsidRPr="008C175D">
        <w:rPr>
          <w:color w:val="000000"/>
          <w:sz w:val="20"/>
          <w:szCs w:val="20"/>
        </w:rPr>
        <w:t> </w:t>
      </w:r>
      <w:r w:rsidRPr="00916308">
        <w:rPr>
          <w:b/>
          <w:color w:val="000000"/>
          <w:sz w:val="20"/>
          <w:szCs w:val="20"/>
        </w:rPr>
        <w:t>Docker Swarm</w:t>
      </w:r>
      <w:r w:rsidRPr="008C175D">
        <w:rPr>
          <w:color w:val="000000"/>
          <w:sz w:val="20"/>
          <w:szCs w:val="20"/>
        </w:rPr>
        <w:t>, </w:t>
      </w:r>
      <w:r w:rsidRPr="00916308">
        <w:rPr>
          <w:b/>
          <w:color w:val="000000"/>
          <w:sz w:val="20"/>
          <w:szCs w:val="20"/>
        </w:rPr>
        <w:t>Kubernetes</w:t>
      </w:r>
      <w:r>
        <w:rPr>
          <w:color w:val="000000"/>
          <w:sz w:val="20"/>
          <w:szCs w:val="20"/>
        </w:rPr>
        <w:t>.</w:t>
      </w:r>
    </w:p>
    <w:p w14:paraId="536C9317" w14:textId="48767A1B" w:rsidR="00245E67" w:rsidRDefault="00245E67" w:rsidP="00245E6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Automated infrastructure, application configuration in AWS using </w:t>
      </w:r>
      <w:r w:rsidRPr="00E54175">
        <w:rPr>
          <w:b/>
          <w:color w:val="000000"/>
          <w:sz w:val="20"/>
          <w:szCs w:val="20"/>
        </w:rPr>
        <w:t>CloudFormation</w:t>
      </w:r>
      <w:r>
        <w:rPr>
          <w:color w:val="000000"/>
          <w:sz w:val="20"/>
          <w:szCs w:val="20"/>
        </w:rPr>
        <w:t xml:space="preserve"> and </w:t>
      </w:r>
      <w:r w:rsidRPr="00E54175">
        <w:rPr>
          <w:b/>
          <w:color w:val="000000"/>
          <w:sz w:val="20"/>
          <w:szCs w:val="20"/>
        </w:rPr>
        <w:t>Ansible</w:t>
      </w:r>
      <w:r>
        <w:rPr>
          <w:color w:val="000000"/>
          <w:sz w:val="20"/>
          <w:szCs w:val="20"/>
        </w:rPr>
        <w:t>.</w:t>
      </w:r>
    </w:p>
    <w:p w14:paraId="28065AFB" w14:textId="70133448" w:rsidR="002A1FBE" w:rsidRDefault="00A97429" w:rsidP="00245E6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A97429">
        <w:rPr>
          <w:color w:val="000000"/>
          <w:sz w:val="20"/>
          <w:szCs w:val="20"/>
        </w:rPr>
        <w:t>Configured multi provider infrastructure from scratch using</w:t>
      </w:r>
      <w:r>
        <w:rPr>
          <w:b/>
          <w:color w:val="000000"/>
          <w:sz w:val="20"/>
          <w:szCs w:val="20"/>
        </w:rPr>
        <w:t xml:space="preserve"> </w:t>
      </w:r>
      <w:r w:rsidR="002A1FBE" w:rsidRPr="002A1FBE">
        <w:rPr>
          <w:b/>
          <w:color w:val="000000"/>
          <w:sz w:val="20"/>
          <w:szCs w:val="20"/>
        </w:rPr>
        <w:t>Terraform.</w:t>
      </w:r>
    </w:p>
    <w:p w14:paraId="0000000F" w14:textId="404649C0" w:rsidR="0086286F" w:rsidRDefault="00E70B52" w:rsidP="0067605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67605F">
        <w:rPr>
          <w:color w:val="000000"/>
          <w:sz w:val="20"/>
          <w:szCs w:val="20"/>
        </w:rPr>
        <w:t>Worked on implementing Clo</w:t>
      </w:r>
      <w:r w:rsidR="00E13191">
        <w:rPr>
          <w:color w:val="000000"/>
          <w:sz w:val="20"/>
          <w:szCs w:val="20"/>
        </w:rPr>
        <w:t xml:space="preserve">ud Solutions </w:t>
      </w:r>
      <w:r w:rsidRPr="0067605F">
        <w:rPr>
          <w:color w:val="000000"/>
          <w:sz w:val="20"/>
          <w:szCs w:val="20"/>
        </w:rPr>
        <w:t xml:space="preserve">using various AWS Services including </w:t>
      </w:r>
      <w:r w:rsidRPr="005565A9">
        <w:rPr>
          <w:b/>
          <w:color w:val="000000"/>
          <w:sz w:val="20"/>
          <w:szCs w:val="20"/>
        </w:rPr>
        <w:t>V</w:t>
      </w:r>
      <w:r w:rsidR="00F2515C" w:rsidRPr="005565A9">
        <w:rPr>
          <w:b/>
          <w:color w:val="000000"/>
          <w:sz w:val="20"/>
          <w:szCs w:val="20"/>
        </w:rPr>
        <w:t xml:space="preserve">PC, EC2, EBS, ELB, </w:t>
      </w:r>
      <w:r w:rsidRPr="005565A9">
        <w:rPr>
          <w:b/>
          <w:color w:val="000000"/>
          <w:sz w:val="20"/>
          <w:szCs w:val="20"/>
        </w:rPr>
        <w:t>AS</w:t>
      </w:r>
      <w:r w:rsidR="00F2515C" w:rsidRPr="005565A9">
        <w:rPr>
          <w:b/>
          <w:color w:val="000000"/>
          <w:sz w:val="20"/>
          <w:szCs w:val="20"/>
        </w:rPr>
        <w:t>G</w:t>
      </w:r>
      <w:r w:rsidR="005D1356" w:rsidRPr="005565A9">
        <w:rPr>
          <w:b/>
          <w:color w:val="000000"/>
          <w:sz w:val="20"/>
          <w:szCs w:val="20"/>
        </w:rPr>
        <w:t xml:space="preserve">, Route 53, S3, RDS, </w:t>
      </w:r>
      <w:r w:rsidR="001E7F20" w:rsidRPr="005565A9">
        <w:rPr>
          <w:b/>
          <w:color w:val="000000"/>
          <w:sz w:val="20"/>
          <w:szCs w:val="20"/>
        </w:rPr>
        <w:t xml:space="preserve">CloudFormation, </w:t>
      </w:r>
      <w:r w:rsidR="005D1356" w:rsidRPr="005565A9">
        <w:rPr>
          <w:b/>
          <w:color w:val="000000"/>
          <w:sz w:val="20"/>
          <w:szCs w:val="20"/>
        </w:rPr>
        <w:t xml:space="preserve">CloudTrail, </w:t>
      </w:r>
      <w:r w:rsidR="001E7F20" w:rsidRPr="005565A9">
        <w:rPr>
          <w:b/>
          <w:color w:val="000000"/>
          <w:sz w:val="20"/>
          <w:szCs w:val="20"/>
        </w:rPr>
        <w:t xml:space="preserve">Lambda, </w:t>
      </w:r>
      <w:r w:rsidRPr="005565A9">
        <w:rPr>
          <w:b/>
          <w:color w:val="000000"/>
          <w:sz w:val="20"/>
          <w:szCs w:val="20"/>
        </w:rPr>
        <w:t>Elastic Bean stalk</w:t>
      </w:r>
      <w:r w:rsidR="00CA519A" w:rsidRPr="005565A9">
        <w:rPr>
          <w:b/>
          <w:color w:val="000000"/>
          <w:sz w:val="20"/>
          <w:szCs w:val="20"/>
        </w:rPr>
        <w:t>, IAM</w:t>
      </w:r>
      <w:r w:rsidRPr="0067605F">
        <w:rPr>
          <w:color w:val="000000"/>
          <w:sz w:val="20"/>
          <w:szCs w:val="20"/>
        </w:rPr>
        <w:t xml:space="preserve"> etc.</w:t>
      </w:r>
    </w:p>
    <w:p w14:paraId="0E968EE4" w14:textId="55A654FC" w:rsidR="00AB640B" w:rsidRDefault="00BD5238" w:rsidP="00AB640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Good exposure on</w:t>
      </w:r>
      <w:r w:rsidR="00AB640B">
        <w:rPr>
          <w:color w:val="000000"/>
          <w:sz w:val="20"/>
          <w:szCs w:val="20"/>
        </w:rPr>
        <w:t xml:space="preserve"> SCM tools </w:t>
      </w:r>
      <w:r w:rsidR="00AB640B" w:rsidRPr="005565A9">
        <w:rPr>
          <w:b/>
          <w:color w:val="000000"/>
          <w:sz w:val="20"/>
          <w:szCs w:val="20"/>
        </w:rPr>
        <w:t>Git</w:t>
      </w:r>
      <w:r w:rsidR="00AB640B">
        <w:rPr>
          <w:color w:val="000000"/>
          <w:sz w:val="20"/>
          <w:szCs w:val="20"/>
        </w:rPr>
        <w:t>,</w:t>
      </w:r>
      <w:r w:rsidR="005565A9">
        <w:rPr>
          <w:color w:val="000000"/>
          <w:sz w:val="20"/>
          <w:szCs w:val="20"/>
        </w:rPr>
        <w:t xml:space="preserve"> </w:t>
      </w:r>
      <w:r w:rsidR="00AB640B" w:rsidRPr="005565A9">
        <w:rPr>
          <w:b/>
          <w:color w:val="000000"/>
          <w:sz w:val="20"/>
          <w:szCs w:val="20"/>
        </w:rPr>
        <w:t>GitL</w:t>
      </w:r>
      <w:r w:rsidR="00D87453" w:rsidRPr="005565A9">
        <w:rPr>
          <w:b/>
          <w:color w:val="000000"/>
          <w:sz w:val="20"/>
          <w:szCs w:val="20"/>
        </w:rPr>
        <w:t>ab</w:t>
      </w:r>
      <w:r w:rsidR="00D87453">
        <w:rPr>
          <w:color w:val="000000"/>
          <w:sz w:val="20"/>
          <w:szCs w:val="20"/>
        </w:rPr>
        <w:t xml:space="preserve"> and </w:t>
      </w:r>
      <w:r w:rsidR="00D87453" w:rsidRPr="005565A9">
        <w:rPr>
          <w:b/>
          <w:color w:val="000000"/>
          <w:sz w:val="20"/>
          <w:szCs w:val="20"/>
        </w:rPr>
        <w:t>GitLab runner</w:t>
      </w:r>
      <w:r w:rsidR="00D87453">
        <w:rPr>
          <w:color w:val="000000"/>
          <w:sz w:val="20"/>
          <w:szCs w:val="20"/>
        </w:rPr>
        <w:t xml:space="preserve"> for docker containers deployment.</w:t>
      </w:r>
    </w:p>
    <w:p w14:paraId="57D12C4D" w14:textId="44A88379" w:rsidR="00D363ED" w:rsidRDefault="00D363ED" w:rsidP="00AB640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</w:t>
      </w:r>
      <w:r w:rsidRPr="00D363ED">
        <w:rPr>
          <w:color w:val="000000"/>
          <w:sz w:val="20"/>
          <w:szCs w:val="20"/>
        </w:rPr>
        <w:t>xperience in using Bu</w:t>
      </w:r>
      <w:r>
        <w:rPr>
          <w:color w:val="000000"/>
          <w:sz w:val="20"/>
          <w:szCs w:val="20"/>
        </w:rPr>
        <w:t xml:space="preserve">ild Automation tools like </w:t>
      </w:r>
      <w:r w:rsidR="004631E1" w:rsidRPr="004631E1">
        <w:rPr>
          <w:b/>
          <w:color w:val="000000"/>
          <w:sz w:val="20"/>
          <w:szCs w:val="20"/>
        </w:rPr>
        <w:t>Ant</w:t>
      </w:r>
      <w:r w:rsidR="004631E1">
        <w:rPr>
          <w:color w:val="000000"/>
          <w:sz w:val="20"/>
          <w:szCs w:val="20"/>
        </w:rPr>
        <w:t xml:space="preserve">, </w:t>
      </w:r>
      <w:r w:rsidRPr="00D363ED">
        <w:rPr>
          <w:b/>
          <w:color w:val="000000"/>
          <w:sz w:val="20"/>
          <w:szCs w:val="20"/>
        </w:rPr>
        <w:t>Maven</w:t>
      </w:r>
      <w:r w:rsidRPr="00D363ED">
        <w:rPr>
          <w:color w:val="000000"/>
          <w:sz w:val="20"/>
          <w:szCs w:val="20"/>
        </w:rPr>
        <w:t>.</w:t>
      </w:r>
    </w:p>
    <w:p w14:paraId="40F48C82" w14:textId="403EF1FA" w:rsidR="00AB640B" w:rsidRPr="00877A1D" w:rsidRDefault="00AB640B" w:rsidP="00AB640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Experienced in integrating code quality tools </w:t>
      </w:r>
      <w:r w:rsidRPr="00380F3D">
        <w:rPr>
          <w:b/>
          <w:color w:val="000000"/>
          <w:sz w:val="20"/>
          <w:szCs w:val="20"/>
        </w:rPr>
        <w:t>SonarQuebe</w:t>
      </w:r>
      <w:r>
        <w:rPr>
          <w:color w:val="000000"/>
          <w:sz w:val="20"/>
          <w:szCs w:val="20"/>
        </w:rPr>
        <w:t xml:space="preserve">, </w:t>
      </w:r>
      <w:r w:rsidRPr="00380F3D">
        <w:rPr>
          <w:b/>
          <w:color w:val="000000"/>
          <w:sz w:val="20"/>
          <w:szCs w:val="20"/>
        </w:rPr>
        <w:t>Fortify</w:t>
      </w:r>
      <w:r>
        <w:rPr>
          <w:color w:val="000000"/>
          <w:sz w:val="20"/>
          <w:szCs w:val="20"/>
        </w:rPr>
        <w:t xml:space="preserve"> and Image scanning tool </w:t>
      </w:r>
      <w:r w:rsidRPr="00380F3D">
        <w:rPr>
          <w:b/>
          <w:color w:val="000000"/>
          <w:sz w:val="20"/>
          <w:szCs w:val="20"/>
        </w:rPr>
        <w:t>TwistL</w:t>
      </w:r>
      <w:r w:rsidR="00380F3D">
        <w:rPr>
          <w:b/>
          <w:color w:val="000000"/>
          <w:sz w:val="20"/>
          <w:szCs w:val="20"/>
        </w:rPr>
        <w:t>ock</w:t>
      </w:r>
      <w:r w:rsidR="00380F3D" w:rsidRPr="00380F3D">
        <w:rPr>
          <w:color w:val="000000"/>
          <w:sz w:val="20"/>
          <w:szCs w:val="20"/>
        </w:rPr>
        <w:t>.</w:t>
      </w:r>
    </w:p>
    <w:p w14:paraId="4E6833C3" w14:textId="4509D39A" w:rsidR="00AB640B" w:rsidRPr="00AB640B" w:rsidRDefault="00444BD9" w:rsidP="00AB640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Worked on </w:t>
      </w:r>
      <w:r w:rsidR="00010533">
        <w:rPr>
          <w:color w:val="000000"/>
          <w:sz w:val="20"/>
          <w:szCs w:val="20"/>
        </w:rPr>
        <w:t>artifacts</w:t>
      </w:r>
      <w:r>
        <w:rPr>
          <w:color w:val="000000"/>
          <w:sz w:val="20"/>
          <w:szCs w:val="20"/>
        </w:rPr>
        <w:t xml:space="preserve"> management</w:t>
      </w:r>
      <w:r w:rsidR="00AB640B">
        <w:rPr>
          <w:color w:val="000000"/>
          <w:sz w:val="20"/>
          <w:szCs w:val="20"/>
        </w:rPr>
        <w:t xml:space="preserve"> tools </w:t>
      </w:r>
      <w:r w:rsidR="00AB640B" w:rsidRPr="00444BD9">
        <w:rPr>
          <w:b/>
          <w:color w:val="000000"/>
          <w:sz w:val="20"/>
          <w:szCs w:val="20"/>
        </w:rPr>
        <w:t>Jfrog</w:t>
      </w:r>
      <w:r w:rsidR="00AB640B">
        <w:rPr>
          <w:color w:val="000000"/>
          <w:sz w:val="20"/>
          <w:szCs w:val="20"/>
        </w:rPr>
        <w:t xml:space="preserve">, </w:t>
      </w:r>
      <w:r w:rsidR="00AB640B" w:rsidRPr="00444BD9">
        <w:rPr>
          <w:b/>
          <w:color w:val="000000"/>
          <w:sz w:val="20"/>
          <w:szCs w:val="20"/>
        </w:rPr>
        <w:t>Nexus</w:t>
      </w:r>
      <w:r w:rsidR="00AB640B">
        <w:rPr>
          <w:color w:val="000000"/>
          <w:sz w:val="20"/>
          <w:szCs w:val="20"/>
        </w:rPr>
        <w:t>.</w:t>
      </w:r>
    </w:p>
    <w:p w14:paraId="743366DD" w14:textId="703F8061" w:rsidR="00EE17C1" w:rsidRPr="00EE17C1" w:rsidRDefault="00404BE4" w:rsidP="00EE17C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Application</w:t>
      </w:r>
      <w:r w:rsidR="00EE17C1">
        <w:rPr>
          <w:color w:val="000000"/>
          <w:sz w:val="20"/>
          <w:szCs w:val="20"/>
        </w:rPr>
        <w:t xml:space="preserve"> monitoring through </w:t>
      </w:r>
      <w:r w:rsidR="00EE17C1" w:rsidRPr="00863003">
        <w:rPr>
          <w:b/>
          <w:color w:val="000000"/>
          <w:sz w:val="20"/>
          <w:szCs w:val="20"/>
        </w:rPr>
        <w:t>NewRelic</w:t>
      </w:r>
      <w:r w:rsidR="00EE17C1">
        <w:rPr>
          <w:color w:val="000000"/>
          <w:sz w:val="20"/>
          <w:szCs w:val="20"/>
        </w:rPr>
        <w:t xml:space="preserve">, </w:t>
      </w:r>
      <w:r w:rsidR="00EE17C1" w:rsidRPr="00863003">
        <w:rPr>
          <w:b/>
          <w:color w:val="000000"/>
          <w:sz w:val="20"/>
          <w:szCs w:val="20"/>
        </w:rPr>
        <w:t>Prometheus and Grafana</w:t>
      </w:r>
      <w:r w:rsidR="00EE17C1">
        <w:rPr>
          <w:color w:val="000000"/>
          <w:sz w:val="20"/>
          <w:szCs w:val="20"/>
        </w:rPr>
        <w:t xml:space="preserve">. </w:t>
      </w:r>
      <w:r w:rsidR="00EE17C1" w:rsidRPr="00863003">
        <w:rPr>
          <w:b/>
          <w:color w:val="000000"/>
          <w:sz w:val="20"/>
          <w:szCs w:val="20"/>
        </w:rPr>
        <w:t>ELK</w:t>
      </w:r>
      <w:r>
        <w:rPr>
          <w:color w:val="000000"/>
          <w:sz w:val="20"/>
          <w:szCs w:val="20"/>
        </w:rPr>
        <w:t xml:space="preserve"> is used to log </w:t>
      </w:r>
      <w:r w:rsidR="00EE17C1">
        <w:rPr>
          <w:color w:val="000000"/>
          <w:sz w:val="20"/>
          <w:szCs w:val="20"/>
        </w:rPr>
        <w:t>events.</w:t>
      </w:r>
    </w:p>
    <w:p w14:paraId="0F3EDDDD" w14:textId="408495B2" w:rsidR="006222DB" w:rsidRDefault="00245E67" w:rsidP="006222D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Experience in deployin</w:t>
      </w:r>
      <w:r w:rsidR="00B10F29">
        <w:rPr>
          <w:color w:val="000000"/>
          <w:sz w:val="20"/>
          <w:szCs w:val="20"/>
        </w:rPr>
        <w:t>g, maintaining applications in</w:t>
      </w:r>
      <w:r w:rsidR="00AA71DA">
        <w:rPr>
          <w:color w:val="000000"/>
          <w:sz w:val="20"/>
          <w:szCs w:val="20"/>
        </w:rPr>
        <w:t xml:space="preserve"> </w:t>
      </w:r>
      <w:r w:rsidR="006222DB" w:rsidRPr="00863003">
        <w:rPr>
          <w:b/>
          <w:color w:val="000000"/>
          <w:sz w:val="20"/>
          <w:szCs w:val="20"/>
        </w:rPr>
        <w:t>Apache Tomcat</w:t>
      </w:r>
      <w:r>
        <w:rPr>
          <w:color w:val="000000"/>
          <w:sz w:val="20"/>
          <w:szCs w:val="20"/>
        </w:rPr>
        <w:t xml:space="preserve">, </w:t>
      </w:r>
      <w:r w:rsidRPr="00863003">
        <w:rPr>
          <w:b/>
          <w:color w:val="000000"/>
          <w:sz w:val="20"/>
          <w:szCs w:val="20"/>
        </w:rPr>
        <w:t>WebLogic</w:t>
      </w:r>
      <w:r>
        <w:rPr>
          <w:color w:val="000000"/>
          <w:sz w:val="20"/>
          <w:szCs w:val="20"/>
        </w:rPr>
        <w:t>.</w:t>
      </w:r>
    </w:p>
    <w:p w14:paraId="1A182438" w14:textId="1EF6B92C" w:rsidR="00A13193" w:rsidRDefault="00A13193" w:rsidP="006222D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A13193">
        <w:rPr>
          <w:color w:val="000000"/>
          <w:sz w:val="20"/>
          <w:szCs w:val="20"/>
        </w:rPr>
        <w:t xml:space="preserve">Experienced in using bug tracking systems like </w:t>
      </w:r>
      <w:r w:rsidRPr="00A13193">
        <w:rPr>
          <w:b/>
          <w:color w:val="000000"/>
          <w:sz w:val="20"/>
          <w:szCs w:val="20"/>
        </w:rPr>
        <w:t>JIRA</w:t>
      </w:r>
      <w:r w:rsidRPr="00A13193">
        <w:rPr>
          <w:color w:val="000000"/>
          <w:sz w:val="20"/>
          <w:szCs w:val="20"/>
        </w:rPr>
        <w:t>.</w:t>
      </w:r>
    </w:p>
    <w:p w14:paraId="50C10A95" w14:textId="1F33B9C4" w:rsidR="00447F16" w:rsidRPr="00447F16" w:rsidRDefault="00447F16" w:rsidP="00447F1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Configuration experience with databases </w:t>
      </w:r>
      <w:r w:rsidRPr="00447F16">
        <w:rPr>
          <w:b/>
          <w:color w:val="000000"/>
          <w:sz w:val="20"/>
          <w:szCs w:val="20"/>
        </w:rPr>
        <w:t>Postgre SQL</w:t>
      </w:r>
      <w:r>
        <w:rPr>
          <w:color w:val="000000"/>
          <w:sz w:val="20"/>
          <w:szCs w:val="20"/>
        </w:rPr>
        <w:t xml:space="preserve">, </w:t>
      </w:r>
      <w:r w:rsidRPr="00447F16">
        <w:rPr>
          <w:b/>
          <w:color w:val="000000"/>
          <w:sz w:val="20"/>
          <w:szCs w:val="20"/>
        </w:rPr>
        <w:t>MongoDB</w:t>
      </w:r>
      <w:r w:rsidR="00AD3827">
        <w:rPr>
          <w:color w:val="000000"/>
          <w:sz w:val="20"/>
          <w:szCs w:val="20"/>
        </w:rPr>
        <w:t xml:space="preserve">, experienced in using </w:t>
      </w:r>
      <w:r w:rsidR="00AD3827" w:rsidRPr="00AD3827">
        <w:rPr>
          <w:b/>
          <w:color w:val="000000"/>
          <w:sz w:val="20"/>
          <w:szCs w:val="20"/>
        </w:rPr>
        <w:t>SQL</w:t>
      </w:r>
      <w:r w:rsidR="00AD3827">
        <w:rPr>
          <w:color w:val="000000"/>
          <w:sz w:val="20"/>
          <w:szCs w:val="20"/>
        </w:rPr>
        <w:t>.</w:t>
      </w:r>
    </w:p>
    <w:p w14:paraId="5BB78256" w14:textId="1AF7F477" w:rsidR="00FB1031" w:rsidRDefault="00E35627" w:rsidP="00BB5AB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Hands-on experience with</w:t>
      </w:r>
      <w:r w:rsidR="00E70B52" w:rsidRPr="0067605F">
        <w:rPr>
          <w:color w:val="000000"/>
          <w:sz w:val="20"/>
          <w:szCs w:val="20"/>
        </w:rPr>
        <w:t xml:space="preserve"> </w:t>
      </w:r>
      <w:r w:rsidR="00863003">
        <w:rPr>
          <w:b/>
          <w:color w:val="000000"/>
          <w:sz w:val="20"/>
          <w:szCs w:val="20"/>
        </w:rPr>
        <w:t>Linux CLI</w:t>
      </w:r>
      <w:r w:rsidR="00786131">
        <w:rPr>
          <w:color w:val="000000"/>
          <w:sz w:val="20"/>
          <w:szCs w:val="20"/>
        </w:rPr>
        <w:t xml:space="preserve">, </w:t>
      </w:r>
      <w:r w:rsidR="00786131" w:rsidRPr="00863003">
        <w:rPr>
          <w:b/>
          <w:color w:val="000000"/>
          <w:sz w:val="20"/>
          <w:szCs w:val="20"/>
        </w:rPr>
        <w:t>Shell Scripting</w:t>
      </w:r>
      <w:r w:rsidR="00786131">
        <w:rPr>
          <w:color w:val="000000"/>
          <w:sz w:val="20"/>
          <w:szCs w:val="20"/>
        </w:rPr>
        <w:t xml:space="preserve"> and </w:t>
      </w:r>
      <w:r w:rsidR="00786131" w:rsidRPr="00863003">
        <w:rPr>
          <w:b/>
          <w:color w:val="000000"/>
          <w:sz w:val="20"/>
          <w:szCs w:val="20"/>
        </w:rPr>
        <w:t>basics of python</w:t>
      </w:r>
      <w:r w:rsidR="00786131">
        <w:rPr>
          <w:color w:val="000000"/>
          <w:sz w:val="20"/>
          <w:szCs w:val="20"/>
        </w:rPr>
        <w:t>.</w:t>
      </w:r>
    </w:p>
    <w:p w14:paraId="70A8EC3E" w14:textId="383319F2" w:rsidR="00C81B24" w:rsidRPr="00BB5ABE" w:rsidRDefault="00C81B24" w:rsidP="00BB5AB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C81B24">
        <w:rPr>
          <w:color w:val="000000"/>
          <w:sz w:val="20"/>
          <w:szCs w:val="20"/>
        </w:rPr>
        <w:t>Good interaction with developers, managers, and team m</w:t>
      </w:r>
      <w:r w:rsidR="00DE5B53">
        <w:rPr>
          <w:color w:val="000000"/>
          <w:sz w:val="20"/>
          <w:szCs w:val="20"/>
        </w:rPr>
        <w:t>embers to coordinate tasks</w:t>
      </w:r>
      <w:r w:rsidR="00FE2717">
        <w:rPr>
          <w:color w:val="000000"/>
          <w:sz w:val="20"/>
          <w:szCs w:val="20"/>
        </w:rPr>
        <w:t xml:space="preserve"> and strong commitment to work.</w:t>
      </w:r>
    </w:p>
    <w:p w14:paraId="0000001D" w14:textId="61A5F4BD" w:rsidR="0086286F" w:rsidRDefault="003C517B" w:rsidP="00242ADC">
      <w:pPr>
        <w:pStyle w:val="Heading2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SKILLS</w:t>
      </w:r>
    </w:p>
    <w:p w14:paraId="20C6DAB1" w14:textId="7D2CD4DD" w:rsidR="003C517B" w:rsidRPr="003C517B" w:rsidRDefault="00E77D30" w:rsidP="00242ADC">
      <w:pPr>
        <w:spacing w:line="240" w:lineRule="auto"/>
      </w:pPr>
      <w:r>
        <w:pict w14:anchorId="07C073F3">
          <v:rect id="_x0000_i1026" style="width:0;height:1.5pt" o:hralign="center" o:hrstd="t" o:hr="t" fillcolor="#a0a0a0" stroked="f"/>
        </w:pict>
      </w:r>
    </w:p>
    <w:p w14:paraId="08069A82" w14:textId="4977290F" w:rsidR="00C74081" w:rsidRPr="00A902C4" w:rsidRDefault="00C74081" w:rsidP="00C740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 w:rsidRPr="00C74081">
        <w:rPr>
          <w:b/>
          <w:color w:val="000000"/>
          <w:sz w:val="20"/>
          <w:szCs w:val="20"/>
        </w:rPr>
        <w:t>DevOps:</w:t>
      </w:r>
      <w:r>
        <w:rPr>
          <w:color w:val="000000"/>
          <w:sz w:val="20"/>
          <w:szCs w:val="20"/>
        </w:rPr>
        <w:t xml:space="preserve">  Git,</w:t>
      </w:r>
      <w:r w:rsidR="00A902C4">
        <w:rPr>
          <w:color w:val="000000"/>
          <w:sz w:val="20"/>
          <w:szCs w:val="20"/>
        </w:rPr>
        <w:t xml:space="preserve"> GitLab,</w:t>
      </w:r>
      <w:r>
        <w:rPr>
          <w:color w:val="000000"/>
          <w:sz w:val="20"/>
          <w:szCs w:val="20"/>
        </w:rPr>
        <w:t xml:space="preserve"> Maven,</w:t>
      </w:r>
      <w:r w:rsidR="00A902C4">
        <w:rPr>
          <w:color w:val="000000"/>
          <w:sz w:val="20"/>
          <w:szCs w:val="20"/>
        </w:rPr>
        <w:t xml:space="preserve"> Ant, </w:t>
      </w:r>
      <w:r>
        <w:rPr>
          <w:color w:val="000000"/>
          <w:sz w:val="20"/>
          <w:szCs w:val="20"/>
        </w:rPr>
        <w:t>Jenkins,</w:t>
      </w:r>
      <w:r w:rsidR="00A902C4">
        <w:rPr>
          <w:color w:val="000000"/>
          <w:sz w:val="20"/>
          <w:szCs w:val="20"/>
        </w:rPr>
        <w:t xml:space="preserve"> Nexus, Jfrog Artifactory, SonarQube,</w:t>
      </w:r>
      <w:r w:rsidR="00574A80">
        <w:rPr>
          <w:color w:val="000000"/>
          <w:sz w:val="20"/>
          <w:szCs w:val="20"/>
        </w:rPr>
        <w:t xml:space="preserve"> Fortify,</w:t>
      </w:r>
      <w:r w:rsidR="00D95127">
        <w:rPr>
          <w:color w:val="000000"/>
          <w:sz w:val="20"/>
          <w:szCs w:val="20"/>
        </w:rPr>
        <w:t xml:space="preserve"> TwistLock,</w:t>
      </w:r>
      <w:r w:rsidR="000B77F8">
        <w:rPr>
          <w:color w:val="000000"/>
          <w:sz w:val="20"/>
          <w:szCs w:val="20"/>
        </w:rPr>
        <w:t xml:space="preserve"> JIRA</w:t>
      </w:r>
      <w:r w:rsidR="00E401FC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A902C4">
        <w:rPr>
          <w:color w:val="000000"/>
          <w:sz w:val="20"/>
          <w:szCs w:val="20"/>
        </w:rPr>
        <w:t xml:space="preserve">Apache </w:t>
      </w:r>
      <w:r>
        <w:rPr>
          <w:color w:val="000000"/>
          <w:sz w:val="20"/>
          <w:szCs w:val="20"/>
        </w:rPr>
        <w:t>Tomcat,</w:t>
      </w:r>
      <w:r w:rsidR="00A902C4">
        <w:rPr>
          <w:color w:val="000000"/>
          <w:sz w:val="20"/>
          <w:szCs w:val="20"/>
        </w:rPr>
        <w:t xml:space="preserve"> WebLogic, Ansible</w:t>
      </w:r>
      <w:r>
        <w:rPr>
          <w:color w:val="000000"/>
          <w:sz w:val="20"/>
          <w:szCs w:val="20"/>
        </w:rPr>
        <w:t xml:space="preserve">, </w:t>
      </w:r>
      <w:r w:rsidR="002A1FBE">
        <w:rPr>
          <w:color w:val="000000"/>
          <w:sz w:val="20"/>
          <w:szCs w:val="20"/>
        </w:rPr>
        <w:t xml:space="preserve">Terraform, </w:t>
      </w:r>
      <w:r>
        <w:rPr>
          <w:color w:val="000000"/>
          <w:sz w:val="20"/>
          <w:szCs w:val="20"/>
        </w:rPr>
        <w:t xml:space="preserve">Docker, </w:t>
      </w:r>
      <w:r w:rsidR="00D0716D">
        <w:rPr>
          <w:color w:val="000000"/>
          <w:sz w:val="20"/>
          <w:szCs w:val="20"/>
        </w:rPr>
        <w:t>and Kubernetes</w:t>
      </w:r>
      <w:r>
        <w:rPr>
          <w:color w:val="000000"/>
          <w:sz w:val="20"/>
          <w:szCs w:val="20"/>
        </w:rPr>
        <w:t>.</w:t>
      </w:r>
    </w:p>
    <w:p w14:paraId="0000001F" w14:textId="24ABC7A8" w:rsidR="0086286F" w:rsidRPr="000C3ABF" w:rsidRDefault="00C74081" w:rsidP="000C3A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</w:t>
      </w:r>
      <w:r w:rsidR="00E70B52" w:rsidRPr="00C74081">
        <w:rPr>
          <w:b/>
          <w:color w:val="000000"/>
          <w:sz w:val="20"/>
          <w:szCs w:val="20"/>
        </w:rPr>
        <w:t>loud</w:t>
      </w:r>
      <w:r w:rsidRPr="00C74081">
        <w:rPr>
          <w:b/>
          <w:color w:val="000000"/>
          <w:sz w:val="20"/>
          <w:szCs w:val="20"/>
        </w:rPr>
        <w:t>:</w:t>
      </w:r>
      <w:r w:rsidR="00E70B52">
        <w:rPr>
          <w:color w:val="000000"/>
          <w:sz w:val="20"/>
          <w:szCs w:val="20"/>
        </w:rPr>
        <w:t xml:space="preserve">  Amazon Web </w:t>
      </w:r>
      <w:r w:rsidR="000C3ABF">
        <w:rPr>
          <w:color w:val="000000"/>
          <w:sz w:val="20"/>
          <w:szCs w:val="20"/>
        </w:rPr>
        <w:t>Services (VPC</w:t>
      </w:r>
      <w:r w:rsidR="00E70B52">
        <w:rPr>
          <w:color w:val="000000"/>
          <w:sz w:val="20"/>
          <w:szCs w:val="20"/>
        </w:rPr>
        <w:t>, EC2, EBS, ELB, ASG, Route53, S3, RDS, SNS, IAM,</w:t>
      </w:r>
      <w:r w:rsidR="000C3ABF">
        <w:rPr>
          <w:color w:val="000000"/>
          <w:sz w:val="20"/>
          <w:szCs w:val="20"/>
        </w:rPr>
        <w:t xml:space="preserve"> </w:t>
      </w:r>
      <w:r w:rsidR="005D1356">
        <w:rPr>
          <w:color w:val="000000"/>
          <w:sz w:val="20"/>
          <w:szCs w:val="20"/>
        </w:rPr>
        <w:t>CloudWatch, CloudTrai</w:t>
      </w:r>
      <w:r w:rsidR="00E70B52" w:rsidRPr="000C3ABF">
        <w:rPr>
          <w:color w:val="000000"/>
          <w:sz w:val="20"/>
          <w:szCs w:val="20"/>
        </w:rPr>
        <w:t xml:space="preserve">l, CloudFormation, </w:t>
      </w:r>
      <w:r w:rsidR="003A7135" w:rsidRPr="000C3ABF">
        <w:rPr>
          <w:color w:val="000000"/>
          <w:sz w:val="20"/>
          <w:szCs w:val="20"/>
        </w:rPr>
        <w:t>Lambda</w:t>
      </w:r>
      <w:r w:rsidR="00E70B52" w:rsidRPr="000C3ABF">
        <w:rPr>
          <w:color w:val="000000"/>
          <w:sz w:val="20"/>
          <w:szCs w:val="20"/>
        </w:rPr>
        <w:t>, CLI, ElasticBeanStalk).</w:t>
      </w:r>
    </w:p>
    <w:p w14:paraId="7AAD718D" w14:textId="3FDC8081" w:rsidR="00C74081" w:rsidRPr="009641C9" w:rsidRDefault="00C74081" w:rsidP="009641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 w:rsidRPr="00C74081">
        <w:rPr>
          <w:b/>
          <w:color w:val="000000"/>
          <w:sz w:val="20"/>
          <w:szCs w:val="20"/>
        </w:rPr>
        <w:t>Monitoring</w:t>
      </w:r>
      <w:r>
        <w:rPr>
          <w:b/>
          <w:color w:val="000000"/>
          <w:sz w:val="20"/>
          <w:szCs w:val="20"/>
        </w:rPr>
        <w:t xml:space="preserve"> </w:t>
      </w:r>
      <w:r w:rsidRPr="00C74081">
        <w:rPr>
          <w:b/>
          <w:color w:val="000000"/>
          <w:sz w:val="20"/>
          <w:szCs w:val="20"/>
        </w:rPr>
        <w:t>&amp;</w:t>
      </w:r>
      <w:r>
        <w:rPr>
          <w:b/>
          <w:color w:val="000000"/>
          <w:sz w:val="20"/>
          <w:szCs w:val="20"/>
        </w:rPr>
        <w:t xml:space="preserve"> </w:t>
      </w:r>
      <w:r w:rsidRPr="00C74081">
        <w:rPr>
          <w:b/>
          <w:color w:val="000000"/>
          <w:sz w:val="20"/>
          <w:szCs w:val="20"/>
        </w:rPr>
        <w:t>Alerting:</w:t>
      </w:r>
      <w:r>
        <w:rPr>
          <w:color w:val="000000"/>
          <w:sz w:val="20"/>
          <w:szCs w:val="20"/>
        </w:rPr>
        <w:t xml:space="preserve"> NewRelic, Prometheus, Grafana, and ELK.</w:t>
      </w:r>
    </w:p>
    <w:p w14:paraId="00000021" w14:textId="03AD87BF" w:rsidR="0086286F" w:rsidRDefault="00C740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Database: </w:t>
      </w:r>
      <w:r>
        <w:rPr>
          <w:color w:val="000000"/>
          <w:sz w:val="20"/>
          <w:szCs w:val="20"/>
        </w:rPr>
        <w:t>Oracle, AWS RDS.</w:t>
      </w:r>
    </w:p>
    <w:p w14:paraId="5E309443" w14:textId="47196468" w:rsidR="009641C9" w:rsidRPr="009641C9" w:rsidRDefault="00E70B52" w:rsidP="009641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 w:rsidRPr="009641C9">
        <w:rPr>
          <w:b/>
          <w:color w:val="000000"/>
          <w:sz w:val="20"/>
          <w:szCs w:val="20"/>
        </w:rPr>
        <w:t>Languages</w:t>
      </w:r>
      <w:r w:rsidR="009641C9" w:rsidRPr="009641C9">
        <w:rPr>
          <w:b/>
          <w:color w:val="000000"/>
          <w:sz w:val="20"/>
          <w:szCs w:val="20"/>
        </w:rPr>
        <w:t>:</w:t>
      </w:r>
      <w:r w:rsidR="009641C9" w:rsidRPr="009641C9">
        <w:rPr>
          <w:color w:val="000000"/>
          <w:sz w:val="20"/>
          <w:szCs w:val="20"/>
        </w:rPr>
        <w:t xml:space="preserve">  </w:t>
      </w:r>
      <w:r w:rsidRPr="009641C9">
        <w:rPr>
          <w:color w:val="000000"/>
          <w:sz w:val="20"/>
          <w:szCs w:val="20"/>
        </w:rPr>
        <w:t>Linux</w:t>
      </w:r>
      <w:r w:rsidR="00652E35">
        <w:rPr>
          <w:color w:val="000000"/>
          <w:sz w:val="20"/>
          <w:szCs w:val="20"/>
        </w:rPr>
        <w:t xml:space="preserve"> CLI</w:t>
      </w:r>
      <w:r w:rsidR="009641C9" w:rsidRPr="009641C9">
        <w:rPr>
          <w:color w:val="000000"/>
          <w:sz w:val="20"/>
          <w:szCs w:val="20"/>
        </w:rPr>
        <w:t>, Shell Scripting, Groovy, SQL, and Python</w:t>
      </w:r>
      <w:r w:rsidR="009641C9" w:rsidRPr="009641C9">
        <w:rPr>
          <w:b/>
          <w:color w:val="000000"/>
          <w:sz w:val="20"/>
          <w:szCs w:val="20"/>
        </w:rPr>
        <w:t>.</w:t>
      </w:r>
    </w:p>
    <w:p w14:paraId="00000024" w14:textId="08B4BC7D" w:rsidR="0086286F" w:rsidRPr="009641C9" w:rsidRDefault="009641C9" w:rsidP="009641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 w:rsidRPr="009641C9">
        <w:rPr>
          <w:b/>
          <w:color w:val="000000"/>
          <w:sz w:val="20"/>
          <w:szCs w:val="20"/>
        </w:rPr>
        <w:t xml:space="preserve">OS: </w:t>
      </w:r>
      <w:r w:rsidR="00E70B52" w:rsidRPr="009641C9">
        <w:rPr>
          <w:color w:val="000000"/>
          <w:sz w:val="20"/>
          <w:szCs w:val="20"/>
        </w:rPr>
        <w:t>Linux, Windows.</w:t>
      </w:r>
    </w:p>
    <w:p w14:paraId="639A05FF" w14:textId="2A87D25B" w:rsidR="006B6E19" w:rsidRDefault="009A6C81" w:rsidP="00242ADC">
      <w:pPr>
        <w:pStyle w:val="Heading2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EDUCATION</w:t>
      </w:r>
    </w:p>
    <w:p w14:paraId="379DACF9" w14:textId="54FC674A" w:rsidR="00002369" w:rsidRPr="00002369" w:rsidRDefault="00E77D30" w:rsidP="00242ADC">
      <w:pPr>
        <w:spacing w:line="240" w:lineRule="auto"/>
      </w:pPr>
      <w:r>
        <w:pict w14:anchorId="3701A3F9">
          <v:rect id="_x0000_i1027" style="width:0;height:1.5pt" o:hralign="center" o:hrstd="t" o:hr="t" fillcolor="#a0a0a0" stroked="f"/>
        </w:pict>
      </w:r>
    </w:p>
    <w:p w14:paraId="49F73B21" w14:textId="527EA6D8" w:rsidR="006B6E19" w:rsidRPr="001E0877" w:rsidRDefault="006B6E19" w:rsidP="001E0877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9255E5">
        <w:rPr>
          <w:b/>
          <w:sz w:val="20"/>
          <w:szCs w:val="20"/>
        </w:rPr>
        <w:t>M.Tech</w:t>
      </w:r>
      <w:r w:rsidRPr="001E0877">
        <w:rPr>
          <w:sz w:val="20"/>
          <w:szCs w:val="20"/>
        </w:rPr>
        <w:t>, National Institute of Technology (</w:t>
      </w:r>
      <w:r w:rsidRPr="009255E5">
        <w:rPr>
          <w:b/>
          <w:sz w:val="20"/>
          <w:szCs w:val="20"/>
        </w:rPr>
        <w:t>NIT</w:t>
      </w:r>
      <w:r w:rsidRPr="001E0877">
        <w:rPr>
          <w:sz w:val="20"/>
          <w:szCs w:val="20"/>
        </w:rPr>
        <w:t xml:space="preserve">), Rourkela.  </w:t>
      </w:r>
      <w:r w:rsidRPr="001E0877">
        <w:rPr>
          <w:sz w:val="20"/>
          <w:szCs w:val="20"/>
        </w:rPr>
        <w:tab/>
      </w:r>
      <w:r w:rsidRPr="001E0877">
        <w:rPr>
          <w:sz w:val="20"/>
          <w:szCs w:val="20"/>
        </w:rPr>
        <w:tab/>
        <w:t xml:space="preserve"> </w:t>
      </w:r>
      <w:r w:rsidRPr="001E0877">
        <w:rPr>
          <w:sz w:val="20"/>
          <w:szCs w:val="20"/>
        </w:rPr>
        <w:tab/>
        <w:t xml:space="preserve">      </w:t>
      </w:r>
      <w:r w:rsidR="001E0877">
        <w:rPr>
          <w:sz w:val="20"/>
          <w:szCs w:val="20"/>
        </w:rPr>
        <w:t xml:space="preserve">     </w:t>
      </w:r>
      <w:r w:rsidRPr="001E0877">
        <w:rPr>
          <w:sz w:val="20"/>
          <w:szCs w:val="20"/>
        </w:rPr>
        <w:t>July’2014-June’2016</w:t>
      </w:r>
    </w:p>
    <w:p w14:paraId="50A20D59" w14:textId="657A22A5" w:rsidR="00B57A35" w:rsidRPr="00C17687" w:rsidRDefault="006B6E19" w:rsidP="00C17687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9255E5">
        <w:rPr>
          <w:b/>
          <w:sz w:val="20"/>
          <w:szCs w:val="20"/>
        </w:rPr>
        <w:t>B.Tech</w:t>
      </w:r>
      <w:r w:rsidRPr="001E0877">
        <w:rPr>
          <w:sz w:val="20"/>
          <w:szCs w:val="20"/>
        </w:rPr>
        <w:t xml:space="preserve">, Acharya Nagarjuna University, Guntur.                                                                    </w:t>
      </w:r>
      <w:r w:rsidR="001E0877">
        <w:rPr>
          <w:sz w:val="20"/>
          <w:szCs w:val="20"/>
        </w:rPr>
        <w:t xml:space="preserve">   </w:t>
      </w:r>
      <w:r w:rsidRPr="001E0877">
        <w:rPr>
          <w:sz w:val="20"/>
          <w:szCs w:val="20"/>
        </w:rPr>
        <w:t>Sep’2010-May’2014</w:t>
      </w:r>
    </w:p>
    <w:p w14:paraId="0AEE2CA2" w14:textId="77777777" w:rsidR="000A503D" w:rsidRDefault="000A503D" w:rsidP="00C17687">
      <w:pPr>
        <w:pStyle w:val="Heading2"/>
        <w:spacing w:line="240" w:lineRule="auto"/>
        <w:rPr>
          <w:sz w:val="20"/>
          <w:szCs w:val="20"/>
        </w:rPr>
      </w:pPr>
    </w:p>
    <w:p w14:paraId="6270EDA5" w14:textId="369C8F40" w:rsidR="00431135" w:rsidRDefault="00431135" w:rsidP="00C17687">
      <w:pPr>
        <w:pStyle w:val="Heading2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CERTIFICATIONS</w:t>
      </w:r>
    </w:p>
    <w:p w14:paraId="2159B16E" w14:textId="77777777" w:rsidR="00431135" w:rsidRPr="00002369" w:rsidRDefault="00E77D30" w:rsidP="00C17687">
      <w:pPr>
        <w:spacing w:line="240" w:lineRule="auto"/>
      </w:pPr>
      <w:r>
        <w:pict w14:anchorId="66F1B9C7">
          <v:rect id="_x0000_i1028" style="width:0;height:1.5pt" o:hralign="center" o:hrstd="t" o:hr="t" fillcolor="#a0a0a0" stroked="f"/>
        </w:pict>
      </w:r>
    </w:p>
    <w:p w14:paraId="0CE1B1BC" w14:textId="57D30191" w:rsidR="00431135" w:rsidRDefault="00431135" w:rsidP="00431135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431135">
        <w:rPr>
          <w:sz w:val="20"/>
          <w:szCs w:val="20"/>
        </w:rPr>
        <w:t>AWS Certified Solutions Architect – Associate</w:t>
      </w: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Nov’2020-Nov’2023</w:t>
      </w:r>
    </w:p>
    <w:p w14:paraId="54EFF7E2" w14:textId="15057BA3" w:rsidR="00431135" w:rsidRDefault="00431135" w:rsidP="00431135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Validation Number: 4QC40KGJCJB4QDST</w:t>
      </w:r>
    </w:p>
    <w:p w14:paraId="7C26C164" w14:textId="77777777" w:rsidR="00C7384F" w:rsidRPr="00431135" w:rsidRDefault="00C7384F" w:rsidP="00431135">
      <w:pPr>
        <w:pStyle w:val="ListParagraph"/>
        <w:spacing w:after="0" w:line="240" w:lineRule="auto"/>
        <w:rPr>
          <w:sz w:val="20"/>
          <w:szCs w:val="20"/>
        </w:rPr>
      </w:pPr>
    </w:p>
    <w:p w14:paraId="00000028" w14:textId="5EF580CC" w:rsidR="0086286F" w:rsidRDefault="00043FDA" w:rsidP="00C17687">
      <w:pPr>
        <w:pStyle w:val="Heading2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WORK </w:t>
      </w:r>
      <w:r w:rsidR="00002369">
        <w:rPr>
          <w:sz w:val="20"/>
          <w:szCs w:val="20"/>
        </w:rPr>
        <w:t>EXP</w:t>
      </w:r>
      <w:r w:rsidR="00F234E9">
        <w:rPr>
          <w:sz w:val="20"/>
          <w:szCs w:val="20"/>
        </w:rPr>
        <w:t>E</w:t>
      </w:r>
      <w:r w:rsidR="00002369">
        <w:rPr>
          <w:sz w:val="20"/>
          <w:szCs w:val="20"/>
        </w:rPr>
        <w:t>RIENCE</w:t>
      </w:r>
    </w:p>
    <w:p w14:paraId="6CF85706" w14:textId="77777777" w:rsidR="00002369" w:rsidRDefault="00E77D30" w:rsidP="00C17687">
      <w:pPr>
        <w:spacing w:line="240" w:lineRule="auto"/>
      </w:pPr>
      <w:r>
        <w:pict w14:anchorId="0F4B7F37">
          <v:rect id="_x0000_i1029" style="width:0;height:1.5pt" o:hralign="center" o:hrstd="t" o:hr="t" fillcolor="#a0a0a0" stroked="f"/>
        </w:pict>
      </w:r>
    </w:p>
    <w:p w14:paraId="0000002C" w14:textId="67FEB9A6" w:rsidR="0086286F" w:rsidRPr="00DC5471" w:rsidRDefault="00002369" w:rsidP="00002369">
      <w:pPr>
        <w:rPr>
          <w:b/>
        </w:rPr>
      </w:pPr>
      <w:r w:rsidRPr="00DC5471">
        <w:rPr>
          <w:b/>
        </w:rPr>
        <w:t>DevOps</w:t>
      </w:r>
      <w:r w:rsidR="005C4290">
        <w:rPr>
          <w:b/>
        </w:rPr>
        <w:t xml:space="preserve"> and Automation</w:t>
      </w:r>
      <w:r w:rsidRPr="00DC5471">
        <w:rPr>
          <w:b/>
        </w:rPr>
        <w:t xml:space="preserve"> Engineer, Verizon Data Services India, Hyderabad</w:t>
      </w:r>
      <w:r w:rsidR="005C4290">
        <w:rPr>
          <w:b/>
        </w:rPr>
        <w:tab/>
      </w:r>
      <w:r w:rsidRPr="00DC5471">
        <w:rPr>
          <w:b/>
        </w:rPr>
        <w:t xml:space="preserve">           Feb’2020-Current</w:t>
      </w:r>
    </w:p>
    <w:p w14:paraId="21307D06" w14:textId="6C60CE0A" w:rsidR="00230E64" w:rsidRPr="00230E64" w:rsidRDefault="00230E64" w:rsidP="00230E6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Designed and implemented Jenkins CI/CD  </w:t>
      </w:r>
      <w:r w:rsidRPr="00230E64">
        <w:rPr>
          <w:color w:val="000000"/>
          <w:sz w:val="20"/>
          <w:szCs w:val="20"/>
          <w:highlight w:val="white"/>
        </w:rPr>
        <w:t>with multiple component</w:t>
      </w:r>
      <w:r>
        <w:rPr>
          <w:color w:val="000000"/>
          <w:sz w:val="20"/>
          <w:szCs w:val="20"/>
          <w:highlight w:val="white"/>
        </w:rPr>
        <w:t>s</w:t>
      </w:r>
      <w:r w:rsidRPr="00230E64">
        <w:rPr>
          <w:color w:val="000000"/>
          <w:sz w:val="20"/>
          <w:szCs w:val="20"/>
          <w:highlight w:val="white"/>
        </w:rPr>
        <w:t xml:space="preserve"> to support weekly releases and out-of-cycle releases based on business needs</w:t>
      </w:r>
    </w:p>
    <w:p w14:paraId="664C76B6" w14:textId="7F194C41" w:rsidR="004F4821" w:rsidRDefault="00A834E0" w:rsidP="00586FA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Automated m</w:t>
      </w:r>
      <w:r w:rsidR="004F4821">
        <w:rPr>
          <w:color w:val="000000"/>
          <w:sz w:val="20"/>
          <w:szCs w:val="20"/>
        </w:rPr>
        <w:t>icroservice</w:t>
      </w:r>
      <w:r w:rsidR="00A5171B">
        <w:rPr>
          <w:color w:val="000000"/>
          <w:sz w:val="20"/>
          <w:szCs w:val="20"/>
        </w:rPr>
        <w:t>s</w:t>
      </w:r>
      <w:r w:rsidR="004F4821">
        <w:rPr>
          <w:color w:val="000000"/>
          <w:sz w:val="20"/>
          <w:szCs w:val="20"/>
        </w:rPr>
        <w:t xml:space="preserve"> based a</w:t>
      </w:r>
      <w:r w:rsidR="00A5171B">
        <w:rPr>
          <w:color w:val="000000"/>
          <w:sz w:val="20"/>
          <w:szCs w:val="20"/>
        </w:rPr>
        <w:t>pplications deployment to kuber</w:t>
      </w:r>
      <w:r w:rsidR="004F4821">
        <w:rPr>
          <w:color w:val="000000"/>
          <w:sz w:val="20"/>
          <w:szCs w:val="20"/>
        </w:rPr>
        <w:t>netes clusters using docker and</w:t>
      </w:r>
      <w:r>
        <w:rPr>
          <w:color w:val="000000"/>
          <w:sz w:val="20"/>
          <w:szCs w:val="20"/>
        </w:rPr>
        <w:t xml:space="preserve"> kubernetes</w:t>
      </w:r>
      <w:r w:rsidR="004F4821">
        <w:rPr>
          <w:color w:val="000000"/>
          <w:sz w:val="20"/>
          <w:szCs w:val="20"/>
        </w:rPr>
        <w:t xml:space="preserve"> helm charts.</w:t>
      </w:r>
    </w:p>
    <w:p w14:paraId="51377D15" w14:textId="09068055" w:rsidR="00314599" w:rsidRDefault="00314599" w:rsidP="00586FA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Worked on Kubernetes configamaps to store the configuration data of all the applications at one place and automated its deployment to cluster using Jenkins jobs.</w:t>
      </w:r>
    </w:p>
    <w:p w14:paraId="6C86C37D" w14:textId="2FCE360B" w:rsidR="00314599" w:rsidRDefault="00314599" w:rsidP="00586FA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Implemented Kubernetes Secretes to save sensitive data of applications and configured Kubernetes basic-auth for ingresses used.</w:t>
      </w:r>
    </w:p>
    <w:p w14:paraId="22C9B916" w14:textId="14FC0E8D" w:rsidR="00314599" w:rsidRDefault="00314599" w:rsidP="00586FA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Enabled Kubernetes Crontab for schedule pod running.</w:t>
      </w:r>
    </w:p>
    <w:p w14:paraId="3A19EDF0" w14:textId="54C3635D" w:rsidR="002A74EF" w:rsidRDefault="002A74EF" w:rsidP="002A74E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586FA3">
        <w:rPr>
          <w:color w:val="000000"/>
          <w:sz w:val="20"/>
          <w:szCs w:val="20"/>
          <w:highlight w:val="white"/>
        </w:rPr>
        <w:t>Creating and building Docker images, containers and writing docker files</w:t>
      </w:r>
      <w:r>
        <w:rPr>
          <w:color w:val="000000"/>
          <w:sz w:val="20"/>
          <w:szCs w:val="20"/>
        </w:rPr>
        <w:t>.</w:t>
      </w:r>
    </w:p>
    <w:p w14:paraId="172A37D4" w14:textId="62FDBAB6" w:rsidR="002A74EF" w:rsidRPr="002A74EF" w:rsidRDefault="002A74EF" w:rsidP="002A74E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Resolved multiple issues in kubernetes cluster environment.</w:t>
      </w:r>
    </w:p>
    <w:p w14:paraId="50A69218" w14:textId="63C57D8A" w:rsidR="007B78A3" w:rsidRDefault="007B78A3" w:rsidP="00586FA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Migrating legacy applications deployment to AWS.</w:t>
      </w:r>
    </w:p>
    <w:p w14:paraId="137A4E27" w14:textId="1ECB9EC4" w:rsidR="007B78A3" w:rsidRDefault="007B78A3" w:rsidP="00586FA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Performed AWS servers Re-hydration on monthly basis to meet to meet the security </w:t>
      </w:r>
      <w:r w:rsidR="000A1842">
        <w:rPr>
          <w:color w:val="000000"/>
          <w:sz w:val="20"/>
          <w:szCs w:val="20"/>
        </w:rPr>
        <w:t>standards</w:t>
      </w:r>
      <w:r>
        <w:rPr>
          <w:color w:val="000000"/>
          <w:sz w:val="20"/>
          <w:szCs w:val="20"/>
        </w:rPr>
        <w:t xml:space="preserve"> of the organization.</w:t>
      </w:r>
    </w:p>
    <w:p w14:paraId="48CE66B0" w14:textId="26A2015F" w:rsidR="001F321D" w:rsidRDefault="001F321D" w:rsidP="00586FA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Supported 100+ AWS EC2 instances over multiple environments.</w:t>
      </w:r>
    </w:p>
    <w:p w14:paraId="3E2F107A" w14:textId="7EC6DA14" w:rsidR="00A834E0" w:rsidRDefault="007B78A3" w:rsidP="00586FA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Automated</w:t>
      </w:r>
      <w:r w:rsidR="00A834E0">
        <w:rPr>
          <w:color w:val="000000"/>
          <w:sz w:val="20"/>
          <w:szCs w:val="20"/>
        </w:rPr>
        <w:t xml:space="preserve"> AWS infrastructure configurations</w:t>
      </w:r>
      <w:r>
        <w:rPr>
          <w:color w:val="000000"/>
          <w:sz w:val="20"/>
          <w:szCs w:val="20"/>
        </w:rPr>
        <w:t xml:space="preserve"> </w:t>
      </w:r>
      <w:r w:rsidR="00A207C7">
        <w:rPr>
          <w:color w:val="000000"/>
          <w:sz w:val="20"/>
          <w:szCs w:val="20"/>
        </w:rPr>
        <w:t xml:space="preserve">in </w:t>
      </w:r>
      <w:r>
        <w:rPr>
          <w:color w:val="000000"/>
          <w:sz w:val="20"/>
          <w:szCs w:val="20"/>
        </w:rPr>
        <w:t>AWS using CloudFormation</w:t>
      </w:r>
      <w:r w:rsidR="00A834E0">
        <w:rPr>
          <w:color w:val="000000"/>
          <w:sz w:val="20"/>
          <w:szCs w:val="20"/>
        </w:rPr>
        <w:t>.</w:t>
      </w:r>
    </w:p>
    <w:p w14:paraId="52751F43" w14:textId="4512DE98" w:rsidR="00BA422F" w:rsidRDefault="00BA422F" w:rsidP="00586FA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Multi provider infrastructure creation and maintenance using Tearraform.</w:t>
      </w:r>
    </w:p>
    <w:p w14:paraId="59EA9E2F" w14:textId="6AD6514C" w:rsidR="00E20BCC" w:rsidRDefault="00E20BCC" w:rsidP="00E20BC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Wrote AWS Lambda functions using Python for internal automations in AWS environment.</w:t>
      </w:r>
    </w:p>
    <w:p w14:paraId="761E1E44" w14:textId="57E6F2EF" w:rsidR="00521191" w:rsidRPr="00521191" w:rsidRDefault="00521191" w:rsidP="0052119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Involved in development of test environment for various applications in AWS.</w:t>
      </w:r>
    </w:p>
    <w:p w14:paraId="32F575D1" w14:textId="6858FFD3" w:rsidR="007062E8" w:rsidRDefault="00A834E0" w:rsidP="00586FA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Extensively used Ansible for application configuration.</w:t>
      </w:r>
    </w:p>
    <w:p w14:paraId="018EE473" w14:textId="61DECB1E" w:rsidR="009255E5" w:rsidRDefault="009255E5" w:rsidP="00586FA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Writing Ansible playbooks for application deployment to different environments.</w:t>
      </w:r>
    </w:p>
    <w:p w14:paraId="36EB7576" w14:textId="780B0E24" w:rsidR="00083BDC" w:rsidRPr="00083BDC" w:rsidRDefault="00502C10" w:rsidP="00083BD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Responsible for design of different release e</w:t>
      </w:r>
      <w:r w:rsidR="00083BDC" w:rsidRPr="00083BDC">
        <w:rPr>
          <w:color w:val="000000"/>
          <w:sz w:val="20"/>
          <w:szCs w:val="20"/>
        </w:rPr>
        <w:t>nvironments for new projects.</w:t>
      </w:r>
    </w:p>
    <w:p w14:paraId="4BE263BD" w14:textId="18F46F12" w:rsidR="009A750E" w:rsidRPr="009A750E" w:rsidRDefault="009A750E" w:rsidP="009A750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Configured and maintained monitoring, alerting, event logging with NewRelic, </w:t>
      </w:r>
      <w:r w:rsidRPr="0067605F">
        <w:rPr>
          <w:color w:val="000000"/>
          <w:sz w:val="20"/>
          <w:szCs w:val="20"/>
        </w:rPr>
        <w:t>Prometheus, Grafa</w:t>
      </w:r>
      <w:r>
        <w:rPr>
          <w:color w:val="000000"/>
          <w:sz w:val="20"/>
          <w:szCs w:val="20"/>
        </w:rPr>
        <w:t xml:space="preserve">na and </w:t>
      </w:r>
      <w:r w:rsidRPr="0067605F">
        <w:rPr>
          <w:color w:val="000000"/>
          <w:sz w:val="20"/>
          <w:szCs w:val="20"/>
        </w:rPr>
        <w:t xml:space="preserve">ELK. </w:t>
      </w:r>
    </w:p>
    <w:p w14:paraId="6A088C9C" w14:textId="06A1446F" w:rsidR="004E2995" w:rsidRDefault="004E2995" w:rsidP="00586FA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Maintained GitLab</w:t>
      </w:r>
      <w:r w:rsidR="00E92D8F">
        <w:rPr>
          <w:color w:val="000000"/>
          <w:sz w:val="20"/>
          <w:szCs w:val="20"/>
        </w:rPr>
        <w:t xml:space="preserve"> as SCM for various deployments.</w:t>
      </w:r>
    </w:p>
    <w:p w14:paraId="7CB89E7F" w14:textId="3CB45A7C" w:rsidR="007B78A3" w:rsidRDefault="004E2995" w:rsidP="00586FA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highlight w:val="white"/>
        </w:rPr>
        <w:t>Configured Maven and Ant as build</w:t>
      </w:r>
      <w:r w:rsidR="00EC427B">
        <w:rPr>
          <w:color w:val="000000"/>
          <w:sz w:val="20"/>
          <w:szCs w:val="20"/>
          <w:highlight w:val="white"/>
        </w:rPr>
        <w:t xml:space="preserve"> automation</w:t>
      </w:r>
      <w:r>
        <w:rPr>
          <w:color w:val="000000"/>
          <w:sz w:val="20"/>
          <w:szCs w:val="20"/>
          <w:highlight w:val="white"/>
        </w:rPr>
        <w:t xml:space="preserve"> tools</w:t>
      </w:r>
      <w:r w:rsidR="00EC427B">
        <w:rPr>
          <w:color w:val="000000"/>
          <w:sz w:val="20"/>
          <w:szCs w:val="20"/>
        </w:rPr>
        <w:t xml:space="preserve"> and integrated with Jenkins.</w:t>
      </w:r>
      <w:r w:rsidR="007B78A3">
        <w:rPr>
          <w:color w:val="000000"/>
          <w:sz w:val="20"/>
          <w:szCs w:val="20"/>
        </w:rPr>
        <w:t xml:space="preserve">  </w:t>
      </w:r>
    </w:p>
    <w:p w14:paraId="00000031" w14:textId="08A38EC8" w:rsidR="0086286F" w:rsidRPr="00586FA3" w:rsidRDefault="008A7CFA" w:rsidP="00586FA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Maintained</w:t>
      </w:r>
      <w:r w:rsidR="00306BF1">
        <w:rPr>
          <w:color w:val="000000"/>
          <w:sz w:val="20"/>
          <w:szCs w:val="20"/>
        </w:rPr>
        <w:t xml:space="preserve"> Jfrog as Docker private repository</w:t>
      </w:r>
      <w:r w:rsidR="00E70B52" w:rsidRPr="00586FA3">
        <w:rPr>
          <w:color w:val="000000"/>
          <w:sz w:val="20"/>
          <w:szCs w:val="20"/>
        </w:rPr>
        <w:t xml:space="preserve"> </w:t>
      </w:r>
      <w:r w:rsidR="00306BF1">
        <w:rPr>
          <w:color w:val="000000"/>
          <w:sz w:val="20"/>
          <w:szCs w:val="20"/>
        </w:rPr>
        <w:t xml:space="preserve">as well as </w:t>
      </w:r>
      <w:r w:rsidR="00E70B52" w:rsidRPr="00586FA3">
        <w:rPr>
          <w:color w:val="000000"/>
          <w:sz w:val="20"/>
          <w:szCs w:val="20"/>
        </w:rPr>
        <w:t>repository manager for dependency, build artifacts management.</w:t>
      </w:r>
    </w:p>
    <w:p w14:paraId="6E6F31BC" w14:textId="4F34DFDA" w:rsidR="004E2995" w:rsidRDefault="008A7CFA" w:rsidP="004E299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Integrated SonarQube, </w:t>
      </w:r>
      <w:r w:rsidR="00FF19F7">
        <w:rPr>
          <w:color w:val="000000"/>
          <w:sz w:val="20"/>
          <w:szCs w:val="20"/>
          <w:highlight w:val="white"/>
        </w:rPr>
        <w:t>Fortify to analyze code quality and resolved related issues.</w:t>
      </w:r>
    </w:p>
    <w:p w14:paraId="7CDAB926" w14:textId="08581E2A" w:rsidR="008E1B78" w:rsidRDefault="00D61038" w:rsidP="004E299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Deploy</w:t>
      </w:r>
      <w:r w:rsidR="000062B5">
        <w:rPr>
          <w:color w:val="000000"/>
          <w:sz w:val="20"/>
          <w:szCs w:val="20"/>
          <w:highlight w:val="white"/>
        </w:rPr>
        <w:t>ed</w:t>
      </w:r>
      <w:r w:rsidR="008E1B78">
        <w:rPr>
          <w:color w:val="000000"/>
          <w:sz w:val="20"/>
          <w:szCs w:val="20"/>
          <w:highlight w:val="white"/>
        </w:rPr>
        <w:t xml:space="preserve"> applications into Tomcat and </w:t>
      </w:r>
      <w:r w:rsidR="00AD160F">
        <w:rPr>
          <w:color w:val="000000"/>
          <w:sz w:val="20"/>
          <w:szCs w:val="20"/>
          <w:highlight w:val="white"/>
        </w:rPr>
        <w:t>WebLogic</w:t>
      </w:r>
      <w:r w:rsidR="000062B5">
        <w:rPr>
          <w:color w:val="000000"/>
          <w:sz w:val="20"/>
          <w:szCs w:val="20"/>
          <w:highlight w:val="white"/>
        </w:rPr>
        <w:t xml:space="preserve"> and given maintainance support.</w:t>
      </w:r>
    </w:p>
    <w:p w14:paraId="5794CDB8" w14:textId="1552D7B2" w:rsidR="00067854" w:rsidRDefault="00067854" w:rsidP="004E299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Extended support to various applications to ensure stable and reliable environments.</w:t>
      </w:r>
    </w:p>
    <w:p w14:paraId="05C05090" w14:textId="3624392E" w:rsidR="008B1346" w:rsidRDefault="008B1346" w:rsidP="004E299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Resolved 15+ JIRA tickets related Jenkins, Jfrog artifactory, Docker, Kubernetes, Sonar etc.</w:t>
      </w:r>
    </w:p>
    <w:p w14:paraId="1C3FB3B9" w14:textId="33F4F2C4" w:rsidR="00E20BCC" w:rsidRPr="00E20BCC" w:rsidRDefault="00E20BCC" w:rsidP="00E20BC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Used SQL to query relational databases like Oracle, AWS RDS.</w:t>
      </w:r>
    </w:p>
    <w:p w14:paraId="4B7F6C0F" w14:textId="50F0E373" w:rsidR="008F2969" w:rsidRPr="008F2969" w:rsidRDefault="008F2969" w:rsidP="004E299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 w:rsidRPr="008F2969">
        <w:rPr>
          <w:color w:val="000000"/>
          <w:sz w:val="20"/>
          <w:szCs w:val="20"/>
          <w:highlight w:val="white"/>
        </w:rPr>
        <w:t>Managing day-to-day software configuration management activities for multiple product lines.</w:t>
      </w:r>
    </w:p>
    <w:p w14:paraId="54FD0267" w14:textId="77777777" w:rsidR="008F2969" w:rsidRPr="008F2969" w:rsidRDefault="008F2969" w:rsidP="008F296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 w:rsidRPr="008F2969">
        <w:rPr>
          <w:color w:val="000000"/>
          <w:sz w:val="20"/>
          <w:szCs w:val="20"/>
          <w:highlight w:val="white"/>
        </w:rPr>
        <w:t>Responsible for product deployments into QA, STAGE and PROD environments.</w:t>
      </w:r>
    </w:p>
    <w:p w14:paraId="445294EF" w14:textId="55094F29" w:rsidR="008F2969" w:rsidRPr="004E2995" w:rsidRDefault="008F2969" w:rsidP="004E299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Wrote multiple shell scripts to automate day to day manual tasks. </w:t>
      </w:r>
    </w:p>
    <w:p w14:paraId="00000043" w14:textId="01385A0A" w:rsidR="0086286F" w:rsidRPr="00E77D30" w:rsidRDefault="00FF6904" w:rsidP="00E77D3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Documenting</w:t>
      </w:r>
      <w:r w:rsidR="00312073">
        <w:rPr>
          <w:color w:val="000000"/>
          <w:sz w:val="20"/>
          <w:szCs w:val="20"/>
          <w:highlight w:val="white"/>
        </w:rPr>
        <w:t xml:space="preserve"> all the implementations, enhancements, monitoring</w:t>
      </w:r>
      <w:r w:rsidR="009E7D6B">
        <w:rPr>
          <w:color w:val="000000"/>
          <w:sz w:val="20"/>
          <w:szCs w:val="20"/>
          <w:highlight w:val="white"/>
        </w:rPr>
        <w:t xml:space="preserve">, </w:t>
      </w:r>
      <w:r w:rsidR="000062B5">
        <w:rPr>
          <w:color w:val="000000"/>
          <w:sz w:val="20"/>
          <w:szCs w:val="20"/>
          <w:highlight w:val="white"/>
        </w:rPr>
        <w:t>and maintenance,</w:t>
      </w:r>
      <w:r w:rsidR="00526BA4">
        <w:rPr>
          <w:color w:val="000000"/>
          <w:sz w:val="20"/>
          <w:szCs w:val="20"/>
          <w:highlight w:val="white"/>
        </w:rPr>
        <w:t xml:space="preserve"> </w:t>
      </w:r>
      <w:r w:rsidR="00312073">
        <w:rPr>
          <w:color w:val="000000"/>
          <w:sz w:val="20"/>
          <w:szCs w:val="20"/>
          <w:highlight w:val="white"/>
        </w:rPr>
        <w:t xml:space="preserve">troubleshooting in all the environments using </w:t>
      </w:r>
      <w:r w:rsidR="0016211B">
        <w:rPr>
          <w:color w:val="000000"/>
          <w:sz w:val="20"/>
          <w:szCs w:val="20"/>
          <w:highlight w:val="white"/>
        </w:rPr>
        <w:t>one confluence</w:t>
      </w:r>
      <w:r w:rsidR="00312073">
        <w:rPr>
          <w:color w:val="000000"/>
          <w:sz w:val="20"/>
          <w:szCs w:val="20"/>
          <w:highlight w:val="white"/>
        </w:rPr>
        <w:t>.</w:t>
      </w:r>
      <w:bookmarkStart w:id="0" w:name="_GoBack"/>
      <w:bookmarkEnd w:id="0"/>
    </w:p>
    <w:p w14:paraId="761D3B52" w14:textId="77777777" w:rsidR="00002369" w:rsidRPr="00DC5471" w:rsidRDefault="00002369" w:rsidP="00002369">
      <w:pPr>
        <w:spacing w:after="0" w:line="240" w:lineRule="auto"/>
        <w:rPr>
          <w:b/>
        </w:rPr>
      </w:pPr>
      <w:r w:rsidRPr="00DC5471">
        <w:rPr>
          <w:b/>
        </w:rPr>
        <w:lastRenderedPageBreak/>
        <w:t xml:space="preserve">DevOps and Cloud Engineer, Tata Consultancy Services, Hyderabad </w:t>
      </w:r>
      <w:r w:rsidRPr="00DC5471">
        <w:rPr>
          <w:b/>
        </w:rPr>
        <w:tab/>
      </w:r>
      <w:r w:rsidRPr="00DC5471">
        <w:rPr>
          <w:b/>
        </w:rPr>
        <w:tab/>
        <w:t xml:space="preserve">        Mar’2017-Jan’2020</w:t>
      </w:r>
    </w:p>
    <w:p w14:paraId="00000046" w14:textId="77777777" w:rsidR="0086286F" w:rsidRDefault="0086286F" w:rsidP="000023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14:paraId="5E5326F8" w14:textId="62DB2BFC" w:rsidR="00617A70" w:rsidRPr="00617A70" w:rsidRDefault="00617A70" w:rsidP="00922C9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 and maintain Jenkins CI/CD pipelines for build and deployment automation.</w:t>
      </w:r>
    </w:p>
    <w:p w14:paraId="20F31AF0" w14:textId="7A0684EA" w:rsidR="00922C9B" w:rsidRPr="00922C9B" w:rsidRDefault="00922C9B" w:rsidP="00922C9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highlight w:val="white"/>
        </w:rPr>
        <w:t>M</w:t>
      </w:r>
      <w:r w:rsidRPr="00922C9B">
        <w:rPr>
          <w:color w:val="000000"/>
          <w:sz w:val="20"/>
          <w:szCs w:val="20"/>
          <w:highlight w:val="white"/>
        </w:rPr>
        <w:t>anaging and Monitoring Jenkins (Auditing, Project based Security, Authorization and access management).</w:t>
      </w:r>
    </w:p>
    <w:p w14:paraId="0D333F76" w14:textId="227B9738" w:rsidR="00617A70" w:rsidRDefault="0001549A" w:rsidP="00D2564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Configured and maintained</w:t>
      </w:r>
      <w:r w:rsidR="00782125">
        <w:rPr>
          <w:color w:val="000000"/>
          <w:sz w:val="20"/>
          <w:szCs w:val="20"/>
          <w:highlight w:val="white"/>
        </w:rPr>
        <w:t xml:space="preserve"> GitLab as SCM,</w:t>
      </w:r>
      <w:r w:rsidR="00617A70">
        <w:rPr>
          <w:color w:val="000000"/>
          <w:sz w:val="20"/>
          <w:szCs w:val="20"/>
          <w:highlight w:val="white"/>
        </w:rPr>
        <w:t xml:space="preserve"> Maven as build automation tool.</w:t>
      </w:r>
    </w:p>
    <w:p w14:paraId="15667E43" w14:textId="0040C01F" w:rsidR="00D25649" w:rsidRPr="00D25649" w:rsidRDefault="00617A70" w:rsidP="00D2564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Writing </w:t>
      </w:r>
      <w:r w:rsidR="00D25649" w:rsidRPr="00586FA3">
        <w:rPr>
          <w:color w:val="000000"/>
          <w:sz w:val="20"/>
          <w:szCs w:val="20"/>
          <w:highlight w:val="white"/>
        </w:rPr>
        <w:t xml:space="preserve">Ansible </w:t>
      </w:r>
      <w:r>
        <w:rPr>
          <w:color w:val="000000"/>
          <w:sz w:val="20"/>
          <w:szCs w:val="20"/>
          <w:highlight w:val="white"/>
        </w:rPr>
        <w:t xml:space="preserve">playbooks </w:t>
      </w:r>
      <w:r w:rsidR="00D25649" w:rsidRPr="00586FA3">
        <w:rPr>
          <w:color w:val="000000"/>
          <w:sz w:val="20"/>
          <w:szCs w:val="20"/>
          <w:highlight w:val="white"/>
        </w:rPr>
        <w:t>for application co</w:t>
      </w:r>
      <w:r w:rsidR="00D25649">
        <w:rPr>
          <w:color w:val="000000"/>
          <w:sz w:val="20"/>
          <w:szCs w:val="20"/>
          <w:highlight w:val="white"/>
        </w:rPr>
        <w:t xml:space="preserve">nfiguration </w:t>
      </w:r>
      <w:r w:rsidR="00D25649" w:rsidRPr="00586FA3">
        <w:rPr>
          <w:color w:val="000000"/>
          <w:sz w:val="20"/>
          <w:szCs w:val="20"/>
          <w:highlight w:val="white"/>
        </w:rPr>
        <w:t>and deployment automation.</w:t>
      </w:r>
    </w:p>
    <w:p w14:paraId="1536509C" w14:textId="4CF282FE" w:rsidR="00D25649" w:rsidRDefault="00640C7C" w:rsidP="00D2564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Deploy and maintain</w:t>
      </w:r>
      <w:r w:rsidR="00D25649" w:rsidRPr="00586FA3">
        <w:rPr>
          <w:color w:val="000000"/>
          <w:sz w:val="20"/>
          <w:szCs w:val="20"/>
          <w:highlight w:val="white"/>
        </w:rPr>
        <w:t xml:space="preserve"> web applications on to Apache Tomcat servers and configured it to host the client's websites.</w:t>
      </w:r>
    </w:p>
    <w:p w14:paraId="25367784" w14:textId="1DE32D60" w:rsidR="00A53F58" w:rsidRDefault="00A53F58" w:rsidP="00A53F5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Configured and </w:t>
      </w:r>
      <w:r w:rsidR="0080158B">
        <w:rPr>
          <w:color w:val="000000"/>
          <w:sz w:val="20"/>
          <w:szCs w:val="20"/>
        </w:rPr>
        <w:t>managed Nexus</w:t>
      </w:r>
      <w:r>
        <w:rPr>
          <w:color w:val="000000"/>
          <w:sz w:val="20"/>
          <w:szCs w:val="20"/>
        </w:rPr>
        <w:t xml:space="preserve"> as Docker private repository</w:t>
      </w:r>
      <w:r w:rsidRPr="00586FA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as well as </w:t>
      </w:r>
      <w:r w:rsidRPr="00586FA3">
        <w:rPr>
          <w:color w:val="000000"/>
          <w:sz w:val="20"/>
          <w:szCs w:val="20"/>
        </w:rPr>
        <w:t>repository manager for dependency, build artifacts management.</w:t>
      </w:r>
    </w:p>
    <w:p w14:paraId="4A5B9BE1" w14:textId="77777777" w:rsidR="007E5684" w:rsidRPr="007E5684" w:rsidRDefault="007E5684" w:rsidP="007E568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 w:rsidRPr="007E5684">
        <w:rPr>
          <w:color w:val="000000"/>
          <w:sz w:val="20"/>
          <w:szCs w:val="20"/>
          <w:highlight w:val="white"/>
        </w:rPr>
        <w:t>Procuring and configuring the server as per the needs of the release and the application.</w:t>
      </w:r>
    </w:p>
    <w:p w14:paraId="432CE803" w14:textId="3FD17B43" w:rsidR="007E5684" w:rsidRPr="007E5684" w:rsidRDefault="007E5684" w:rsidP="007E568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 w:rsidRPr="007E5684">
        <w:rPr>
          <w:color w:val="000000"/>
          <w:sz w:val="20"/>
          <w:szCs w:val="20"/>
          <w:highlight w:val="white"/>
        </w:rPr>
        <w:t>Identify, troubleshoot and resolve issues related to build and deploy process.</w:t>
      </w:r>
    </w:p>
    <w:p w14:paraId="2F506C48" w14:textId="7B638E77" w:rsidR="0080158B" w:rsidRDefault="0080158B" w:rsidP="00A53F5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586FA3">
        <w:rPr>
          <w:color w:val="000000"/>
          <w:sz w:val="20"/>
          <w:szCs w:val="20"/>
          <w:highlight w:val="white"/>
        </w:rPr>
        <w:t>Creating and building Docker images, containers and writing docker files</w:t>
      </w:r>
      <w:r w:rsidR="002C5AB8">
        <w:rPr>
          <w:color w:val="000000"/>
          <w:sz w:val="20"/>
          <w:szCs w:val="20"/>
        </w:rPr>
        <w:t>.</w:t>
      </w:r>
    </w:p>
    <w:p w14:paraId="71B5D461" w14:textId="010E2389" w:rsidR="00A9686D" w:rsidRDefault="00A9686D" w:rsidP="00A53F5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Deployed microservices based applic</w:t>
      </w:r>
      <w:r w:rsidR="002A3F47">
        <w:rPr>
          <w:color w:val="000000"/>
          <w:sz w:val="20"/>
          <w:szCs w:val="20"/>
        </w:rPr>
        <w:t>ations into kubernetes clusters using Jenkins pipelines.</w:t>
      </w:r>
    </w:p>
    <w:p w14:paraId="1CB386E4" w14:textId="3A2D29AA" w:rsidR="00F32FD4" w:rsidRDefault="00A9686D" w:rsidP="00F32FD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Resolved multiple issues with kubernetes cluster environment.</w:t>
      </w:r>
    </w:p>
    <w:p w14:paraId="7059C2C0" w14:textId="3E91457F" w:rsidR="00893E51" w:rsidRDefault="00893E51" w:rsidP="00F32FD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Worked with various kubernetes configmaps, secterts and Crontab.</w:t>
      </w:r>
    </w:p>
    <w:p w14:paraId="1E781602" w14:textId="27383D25" w:rsidR="00D40301" w:rsidRDefault="000A576E" w:rsidP="00D4030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Given support to multiple Jenkins CI/CD pipelines and resolved issues.</w:t>
      </w:r>
    </w:p>
    <w:p w14:paraId="44D8D8FC" w14:textId="10A6B6D1" w:rsidR="00FB6299" w:rsidRDefault="00FB6299" w:rsidP="00D4030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Maintained SonarQube as code quality check tool to analyze the application code.</w:t>
      </w:r>
    </w:p>
    <w:p w14:paraId="2F3AAA55" w14:textId="78A55D6F" w:rsidR="001415C1" w:rsidRPr="00D40301" w:rsidRDefault="001415C1" w:rsidP="00D4030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Used Maven as build automation tool and integrated with Jenkins.</w:t>
      </w:r>
    </w:p>
    <w:p w14:paraId="00000048" w14:textId="7EC8185B" w:rsidR="0086286F" w:rsidRPr="00DC5471" w:rsidRDefault="00B3219B" w:rsidP="00DC547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Created</w:t>
      </w:r>
      <w:r w:rsidR="00424FBA">
        <w:rPr>
          <w:color w:val="000000"/>
          <w:sz w:val="20"/>
          <w:szCs w:val="20"/>
        </w:rPr>
        <w:t xml:space="preserve"> pu</w:t>
      </w:r>
      <w:r w:rsidR="00E70B52" w:rsidRPr="00DC5471">
        <w:rPr>
          <w:color w:val="000000"/>
          <w:sz w:val="20"/>
          <w:szCs w:val="20"/>
        </w:rPr>
        <w:t xml:space="preserve">blic, private subnets </w:t>
      </w:r>
      <w:r w:rsidR="00424FBA">
        <w:rPr>
          <w:color w:val="000000"/>
          <w:sz w:val="20"/>
          <w:szCs w:val="20"/>
        </w:rPr>
        <w:t xml:space="preserve">and EC2 instances </w:t>
      </w:r>
      <w:r w:rsidR="00E70B52" w:rsidRPr="00DC5471">
        <w:rPr>
          <w:color w:val="000000"/>
          <w:sz w:val="20"/>
          <w:szCs w:val="20"/>
        </w:rPr>
        <w:t>as per requirement and distributed them as groups into various availability zones of the VPC.</w:t>
      </w:r>
    </w:p>
    <w:p w14:paraId="0000004C" w14:textId="14C8EB17" w:rsidR="0086286F" w:rsidRPr="00DC63CD" w:rsidRDefault="00B3219B" w:rsidP="00DC63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Managed</w:t>
      </w:r>
      <w:r w:rsidR="00C972A7">
        <w:rPr>
          <w:color w:val="000000"/>
          <w:sz w:val="20"/>
          <w:szCs w:val="20"/>
        </w:rPr>
        <w:t xml:space="preserve"> EBS volumes and creating snapshots</w:t>
      </w:r>
      <w:r w:rsidR="00DC63CD">
        <w:rPr>
          <w:color w:val="000000"/>
          <w:sz w:val="20"/>
          <w:szCs w:val="20"/>
        </w:rPr>
        <w:t xml:space="preserve">, </w:t>
      </w:r>
      <w:r w:rsidR="00DC63CD" w:rsidRPr="00DC5471">
        <w:rPr>
          <w:color w:val="000000"/>
          <w:sz w:val="20"/>
          <w:szCs w:val="20"/>
        </w:rPr>
        <w:t>expanding EBS volumes</w:t>
      </w:r>
      <w:r w:rsidR="00E70B52" w:rsidRPr="00DC63CD">
        <w:rPr>
          <w:color w:val="000000"/>
          <w:sz w:val="20"/>
          <w:szCs w:val="20"/>
        </w:rPr>
        <w:t xml:space="preserve"> as per the application requirement.</w:t>
      </w:r>
    </w:p>
    <w:p w14:paraId="00000050" w14:textId="08610E97" w:rsidR="0086286F" w:rsidRPr="00DC5471" w:rsidRDefault="00B3219B" w:rsidP="00DC547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Configured</w:t>
      </w:r>
      <w:r w:rsidR="00E70B52" w:rsidRPr="00DC5471">
        <w:rPr>
          <w:color w:val="000000"/>
          <w:sz w:val="20"/>
          <w:szCs w:val="20"/>
        </w:rPr>
        <w:t xml:space="preserve"> firewalls using security </w:t>
      </w:r>
      <w:r w:rsidR="00804BCA" w:rsidRPr="00DC5471">
        <w:rPr>
          <w:color w:val="000000"/>
          <w:sz w:val="20"/>
          <w:szCs w:val="20"/>
        </w:rPr>
        <w:t>groups (</w:t>
      </w:r>
      <w:r w:rsidR="00E70B52" w:rsidRPr="00DC5471">
        <w:rPr>
          <w:color w:val="000000"/>
          <w:sz w:val="20"/>
          <w:szCs w:val="20"/>
        </w:rPr>
        <w:t xml:space="preserve">SG) and Network Access Control </w:t>
      </w:r>
      <w:r w:rsidR="00804BCA" w:rsidRPr="00DC5471">
        <w:rPr>
          <w:color w:val="000000"/>
          <w:sz w:val="20"/>
          <w:szCs w:val="20"/>
        </w:rPr>
        <w:t>Lists (</w:t>
      </w:r>
      <w:r w:rsidR="00E70B52" w:rsidRPr="00DC5471">
        <w:rPr>
          <w:color w:val="000000"/>
          <w:sz w:val="20"/>
          <w:szCs w:val="20"/>
        </w:rPr>
        <w:t>NACLs) in AWS.</w:t>
      </w:r>
    </w:p>
    <w:p w14:paraId="00000053" w14:textId="77777777" w:rsidR="0086286F" w:rsidRDefault="00E70B52" w:rsidP="00DC547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DC5471">
        <w:rPr>
          <w:color w:val="000000"/>
          <w:sz w:val="20"/>
          <w:szCs w:val="20"/>
        </w:rPr>
        <w:t>Created and configured elastic load balancer and auto scaling groups to distribute the traffic and to have a cost efficient, fault tolerant and highly available environment.</w:t>
      </w:r>
    </w:p>
    <w:p w14:paraId="0A3654C3" w14:textId="7CB1BFFE" w:rsidR="00D25221" w:rsidRPr="00DC5471" w:rsidRDefault="00D25221" w:rsidP="00DC547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Configured Elastic IPs as per the application requirement.</w:t>
      </w:r>
    </w:p>
    <w:p w14:paraId="00000055" w14:textId="77777777" w:rsidR="0086286F" w:rsidRPr="00DC5471" w:rsidRDefault="00E70B52" w:rsidP="00DC547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DC5471">
        <w:rPr>
          <w:color w:val="000000"/>
          <w:sz w:val="20"/>
          <w:szCs w:val="20"/>
        </w:rPr>
        <w:t>Created S3 buckets in the AWS environment to store files, sometimes which are required to serve static content for a web application.</w:t>
      </w:r>
    </w:p>
    <w:p w14:paraId="4EDAB54D" w14:textId="1ED189CD" w:rsidR="00B05B6A" w:rsidRDefault="00B05B6A" w:rsidP="00B05B6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DC5471">
        <w:rPr>
          <w:color w:val="000000"/>
          <w:sz w:val="20"/>
          <w:szCs w:val="20"/>
        </w:rPr>
        <w:t>Experienced in creating RDS instances to serve data through servers for responding to requests.</w:t>
      </w:r>
    </w:p>
    <w:p w14:paraId="1059060A" w14:textId="0D80633C" w:rsidR="00864A21" w:rsidRPr="00B05B6A" w:rsidRDefault="00864A21" w:rsidP="00B05B6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Extensively used CloudFormation to configure and trac</w:t>
      </w:r>
      <w:r w:rsidR="00893E51">
        <w:rPr>
          <w:color w:val="000000"/>
          <w:sz w:val="20"/>
          <w:szCs w:val="20"/>
        </w:rPr>
        <w:t>k</w:t>
      </w:r>
      <w:r>
        <w:rPr>
          <w:color w:val="000000"/>
          <w:sz w:val="20"/>
          <w:szCs w:val="20"/>
        </w:rPr>
        <w:t xml:space="preserve"> AWS infrastructure.</w:t>
      </w:r>
    </w:p>
    <w:p w14:paraId="00000058" w14:textId="77777777" w:rsidR="0086286F" w:rsidRPr="00DC5471" w:rsidRDefault="00E70B52" w:rsidP="00DC547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DC5471">
        <w:rPr>
          <w:color w:val="000000"/>
          <w:sz w:val="20"/>
          <w:szCs w:val="20"/>
        </w:rPr>
        <w:t>Used IAM for creating roles, users, groups and also implemented MFA to provide additional security to AWS account and its resources.</w:t>
      </w:r>
    </w:p>
    <w:p w14:paraId="35913A6B" w14:textId="1F7ADD1C" w:rsidR="000F3A63" w:rsidRDefault="000F3A63" w:rsidP="00DC547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Worked with Route 53 as DNS.</w:t>
      </w:r>
    </w:p>
    <w:p w14:paraId="0323131D" w14:textId="0B59F8CA" w:rsidR="003F6186" w:rsidRDefault="003F6186" w:rsidP="00DC547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Wrote AWS Lambda functions using Python for internal automations in AWS environment.</w:t>
      </w:r>
    </w:p>
    <w:p w14:paraId="0000005D" w14:textId="0A14B1A0" w:rsidR="0086286F" w:rsidRDefault="00E70B52" w:rsidP="000F3A6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DC5471">
        <w:rPr>
          <w:color w:val="000000"/>
          <w:sz w:val="20"/>
          <w:szCs w:val="20"/>
        </w:rPr>
        <w:t>Maintained the monitoring and alerting of production an</w:t>
      </w:r>
      <w:r w:rsidR="00C9546C">
        <w:rPr>
          <w:color w:val="000000"/>
          <w:sz w:val="20"/>
          <w:szCs w:val="20"/>
        </w:rPr>
        <w:t>d corporate servers using Cloud</w:t>
      </w:r>
      <w:r w:rsidRPr="00DC5471">
        <w:rPr>
          <w:color w:val="000000"/>
          <w:sz w:val="20"/>
          <w:szCs w:val="20"/>
        </w:rPr>
        <w:t>Watch service.</w:t>
      </w:r>
    </w:p>
    <w:p w14:paraId="4B18ECCB" w14:textId="54292AA5" w:rsidR="008C6F87" w:rsidRDefault="008C6F87" w:rsidP="000F3A6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Monitoring infrastructure and application health using Prometheus and Grafana.</w:t>
      </w:r>
    </w:p>
    <w:p w14:paraId="6646C4A7" w14:textId="745E7753" w:rsidR="00B87B99" w:rsidRDefault="00B87B99" w:rsidP="00B87B9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B87B99">
        <w:rPr>
          <w:color w:val="000000"/>
          <w:sz w:val="20"/>
          <w:szCs w:val="20"/>
        </w:rPr>
        <w:t>Managed all the bu</w:t>
      </w:r>
      <w:r w:rsidR="00143D34">
        <w:rPr>
          <w:color w:val="000000"/>
          <w:sz w:val="20"/>
          <w:szCs w:val="20"/>
        </w:rPr>
        <w:t>gs and changes into different</w:t>
      </w:r>
      <w:r w:rsidRPr="00B87B99">
        <w:rPr>
          <w:color w:val="000000"/>
          <w:sz w:val="20"/>
          <w:szCs w:val="20"/>
        </w:rPr>
        <w:t xml:space="preserve"> environment</w:t>
      </w:r>
      <w:r w:rsidR="00143D34">
        <w:rPr>
          <w:color w:val="000000"/>
          <w:sz w:val="20"/>
          <w:szCs w:val="20"/>
        </w:rPr>
        <w:t>s</w:t>
      </w:r>
      <w:r w:rsidRPr="00B87B99">
        <w:rPr>
          <w:color w:val="000000"/>
          <w:sz w:val="20"/>
          <w:szCs w:val="20"/>
        </w:rPr>
        <w:t xml:space="preserve"> using the Jira tracking tool</w:t>
      </w:r>
      <w:r>
        <w:rPr>
          <w:color w:val="000000"/>
          <w:sz w:val="20"/>
          <w:szCs w:val="20"/>
        </w:rPr>
        <w:t>.</w:t>
      </w:r>
    </w:p>
    <w:p w14:paraId="1E6A50D3" w14:textId="7D5958A3" w:rsidR="00AD3827" w:rsidRDefault="00AD3827" w:rsidP="00B87B9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Used SQL to query relational databases like Oracle, AWS RDS.</w:t>
      </w:r>
    </w:p>
    <w:p w14:paraId="3DA4E17F" w14:textId="683398C1" w:rsidR="00925F82" w:rsidRDefault="00925F82" w:rsidP="00925F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Automated day to day manual tasks </w:t>
      </w:r>
      <w:r w:rsidR="00D40301">
        <w:rPr>
          <w:color w:val="000000"/>
          <w:sz w:val="20"/>
          <w:szCs w:val="20"/>
          <w:highlight w:val="white"/>
        </w:rPr>
        <w:t xml:space="preserve">using </w:t>
      </w:r>
      <w:r>
        <w:rPr>
          <w:color w:val="000000"/>
          <w:sz w:val="20"/>
          <w:szCs w:val="20"/>
          <w:highlight w:val="white"/>
        </w:rPr>
        <w:t xml:space="preserve">Shell Scripts. </w:t>
      </w:r>
    </w:p>
    <w:p w14:paraId="1971F0FA" w14:textId="4A24E3F6" w:rsidR="00925F82" w:rsidRPr="00925F82" w:rsidRDefault="00925F82" w:rsidP="00925F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B87B99">
        <w:rPr>
          <w:color w:val="000000"/>
          <w:sz w:val="20"/>
          <w:szCs w:val="20"/>
        </w:rPr>
        <w:t>Support Lead developers with Configuration Management issues.</w:t>
      </w:r>
    </w:p>
    <w:p w14:paraId="7F5EBAAA" w14:textId="77777777" w:rsidR="00925F82" w:rsidRDefault="00925F82" w:rsidP="00925F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Documented all the issues, troubleshooting and configurations.</w:t>
      </w:r>
    </w:p>
    <w:p w14:paraId="445A11C9" w14:textId="66ED3601" w:rsidR="00925F82" w:rsidRPr="004E2995" w:rsidRDefault="00925F82" w:rsidP="00925F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  <w:sz w:val="20"/>
          <w:szCs w:val="20"/>
          <w:highlight w:val="white"/>
        </w:rPr>
      </w:pPr>
    </w:p>
    <w:p w14:paraId="31484C53" w14:textId="77777777" w:rsidR="00925F82" w:rsidRPr="00B87B99" w:rsidRDefault="00925F82" w:rsidP="00925F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  <w:sz w:val="20"/>
          <w:szCs w:val="20"/>
        </w:rPr>
      </w:pPr>
    </w:p>
    <w:p w14:paraId="00000065" w14:textId="3AAC47B6" w:rsidR="0086286F" w:rsidRDefault="0086286F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spacing w:after="20"/>
        <w:rPr>
          <w:color w:val="000000"/>
          <w:sz w:val="20"/>
          <w:szCs w:val="20"/>
        </w:rPr>
      </w:pPr>
    </w:p>
    <w:sectPr w:rsidR="008628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559A8"/>
    <w:multiLevelType w:val="multilevel"/>
    <w:tmpl w:val="824E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53F1B"/>
    <w:multiLevelType w:val="multilevel"/>
    <w:tmpl w:val="6DA6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968B5"/>
    <w:multiLevelType w:val="multilevel"/>
    <w:tmpl w:val="650A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8086A"/>
    <w:multiLevelType w:val="hybridMultilevel"/>
    <w:tmpl w:val="0B007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B3A15"/>
    <w:multiLevelType w:val="multilevel"/>
    <w:tmpl w:val="DA3A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4499D"/>
    <w:multiLevelType w:val="multilevel"/>
    <w:tmpl w:val="C2B2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94190"/>
    <w:multiLevelType w:val="hybridMultilevel"/>
    <w:tmpl w:val="FD506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6D5B79"/>
    <w:multiLevelType w:val="multilevel"/>
    <w:tmpl w:val="02E68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DC7BEE"/>
    <w:multiLevelType w:val="hybridMultilevel"/>
    <w:tmpl w:val="40FEA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36FB1"/>
    <w:multiLevelType w:val="multilevel"/>
    <w:tmpl w:val="6366DB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2A93BFD"/>
    <w:multiLevelType w:val="multilevel"/>
    <w:tmpl w:val="3D30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F530C9"/>
    <w:multiLevelType w:val="multilevel"/>
    <w:tmpl w:val="A58C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531189"/>
    <w:multiLevelType w:val="multilevel"/>
    <w:tmpl w:val="C30C3C6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A8D4052"/>
    <w:multiLevelType w:val="multilevel"/>
    <w:tmpl w:val="A5F8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715337"/>
    <w:multiLevelType w:val="hybridMultilevel"/>
    <w:tmpl w:val="3C8AE4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8"/>
  </w:num>
  <w:num w:numId="5">
    <w:abstractNumId w:val="14"/>
  </w:num>
  <w:num w:numId="6">
    <w:abstractNumId w:val="6"/>
  </w:num>
  <w:num w:numId="7">
    <w:abstractNumId w:val="3"/>
  </w:num>
  <w:num w:numId="8">
    <w:abstractNumId w:val="1"/>
  </w:num>
  <w:num w:numId="9">
    <w:abstractNumId w:val="13"/>
  </w:num>
  <w:num w:numId="10">
    <w:abstractNumId w:val="10"/>
  </w:num>
  <w:num w:numId="11">
    <w:abstractNumId w:val="0"/>
  </w:num>
  <w:num w:numId="12">
    <w:abstractNumId w:val="11"/>
  </w:num>
  <w:num w:numId="13">
    <w:abstractNumId w:val="2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6F"/>
    <w:rsid w:val="00002369"/>
    <w:rsid w:val="0000298B"/>
    <w:rsid w:val="00005061"/>
    <w:rsid w:val="000062B5"/>
    <w:rsid w:val="00010533"/>
    <w:rsid w:val="0001549A"/>
    <w:rsid w:val="00025329"/>
    <w:rsid w:val="00043FDA"/>
    <w:rsid w:val="00067854"/>
    <w:rsid w:val="000758D7"/>
    <w:rsid w:val="00083BDC"/>
    <w:rsid w:val="00096CD8"/>
    <w:rsid w:val="000A1842"/>
    <w:rsid w:val="000A26AF"/>
    <w:rsid w:val="000A36F8"/>
    <w:rsid w:val="000A503D"/>
    <w:rsid w:val="000A576E"/>
    <w:rsid w:val="000A7725"/>
    <w:rsid w:val="000B492A"/>
    <w:rsid w:val="000B77F8"/>
    <w:rsid w:val="000C3ABF"/>
    <w:rsid w:val="000D3774"/>
    <w:rsid w:val="000E0BB7"/>
    <w:rsid w:val="000F1906"/>
    <w:rsid w:val="000F3A63"/>
    <w:rsid w:val="001129D9"/>
    <w:rsid w:val="0013170F"/>
    <w:rsid w:val="001376AB"/>
    <w:rsid w:val="001415C1"/>
    <w:rsid w:val="00143D34"/>
    <w:rsid w:val="00157654"/>
    <w:rsid w:val="0016211B"/>
    <w:rsid w:val="001A2530"/>
    <w:rsid w:val="001D5D0F"/>
    <w:rsid w:val="001E0877"/>
    <w:rsid w:val="001E7F20"/>
    <w:rsid w:val="001F029B"/>
    <w:rsid w:val="001F321D"/>
    <w:rsid w:val="001F7A74"/>
    <w:rsid w:val="00210D3A"/>
    <w:rsid w:val="00213561"/>
    <w:rsid w:val="00220C55"/>
    <w:rsid w:val="00230E64"/>
    <w:rsid w:val="0023147D"/>
    <w:rsid w:val="00242ADC"/>
    <w:rsid w:val="00244819"/>
    <w:rsid w:val="00245E67"/>
    <w:rsid w:val="002469A5"/>
    <w:rsid w:val="002567E1"/>
    <w:rsid w:val="00297942"/>
    <w:rsid w:val="002A1FBE"/>
    <w:rsid w:val="002A3F47"/>
    <w:rsid w:val="002A74EF"/>
    <w:rsid w:val="002B193D"/>
    <w:rsid w:val="002C3553"/>
    <w:rsid w:val="002C5AB8"/>
    <w:rsid w:val="002E230F"/>
    <w:rsid w:val="002F2C79"/>
    <w:rsid w:val="00306BF1"/>
    <w:rsid w:val="00312073"/>
    <w:rsid w:val="00314599"/>
    <w:rsid w:val="003400D6"/>
    <w:rsid w:val="00340A09"/>
    <w:rsid w:val="00345BAD"/>
    <w:rsid w:val="00353FA2"/>
    <w:rsid w:val="003601D9"/>
    <w:rsid w:val="0036517D"/>
    <w:rsid w:val="00367A58"/>
    <w:rsid w:val="00380F3D"/>
    <w:rsid w:val="003842E4"/>
    <w:rsid w:val="003959F1"/>
    <w:rsid w:val="003A7135"/>
    <w:rsid w:val="003C3D29"/>
    <w:rsid w:val="003C517B"/>
    <w:rsid w:val="003D2E0B"/>
    <w:rsid w:val="003D340D"/>
    <w:rsid w:val="003D6BAA"/>
    <w:rsid w:val="003E0E5B"/>
    <w:rsid w:val="003F29E4"/>
    <w:rsid w:val="003F6186"/>
    <w:rsid w:val="003F7A36"/>
    <w:rsid w:val="00404BE4"/>
    <w:rsid w:val="004179E6"/>
    <w:rsid w:val="00424FBA"/>
    <w:rsid w:val="00430BAC"/>
    <w:rsid w:val="00431135"/>
    <w:rsid w:val="00444BD9"/>
    <w:rsid w:val="004465D6"/>
    <w:rsid w:val="00447F16"/>
    <w:rsid w:val="004631E1"/>
    <w:rsid w:val="0047767E"/>
    <w:rsid w:val="004808F9"/>
    <w:rsid w:val="00492D64"/>
    <w:rsid w:val="004C3390"/>
    <w:rsid w:val="004D051F"/>
    <w:rsid w:val="004D25ED"/>
    <w:rsid w:val="004E2995"/>
    <w:rsid w:val="004E6D0C"/>
    <w:rsid w:val="004F0621"/>
    <w:rsid w:val="004F4821"/>
    <w:rsid w:val="004F6A72"/>
    <w:rsid w:val="00502C10"/>
    <w:rsid w:val="00505C51"/>
    <w:rsid w:val="0051263B"/>
    <w:rsid w:val="00521191"/>
    <w:rsid w:val="00526BA4"/>
    <w:rsid w:val="00545FFC"/>
    <w:rsid w:val="005565A9"/>
    <w:rsid w:val="00557AA5"/>
    <w:rsid w:val="0056270A"/>
    <w:rsid w:val="005748ED"/>
    <w:rsid w:val="00574A80"/>
    <w:rsid w:val="005806B5"/>
    <w:rsid w:val="00586FA3"/>
    <w:rsid w:val="005C4290"/>
    <w:rsid w:val="005C62E1"/>
    <w:rsid w:val="005D1356"/>
    <w:rsid w:val="005E5B0F"/>
    <w:rsid w:val="00617A70"/>
    <w:rsid w:val="006210E7"/>
    <w:rsid w:val="006222DB"/>
    <w:rsid w:val="00640C7C"/>
    <w:rsid w:val="00641290"/>
    <w:rsid w:val="00644078"/>
    <w:rsid w:val="006509C3"/>
    <w:rsid w:val="00652E35"/>
    <w:rsid w:val="006537EC"/>
    <w:rsid w:val="0067200A"/>
    <w:rsid w:val="0067605F"/>
    <w:rsid w:val="00680B2D"/>
    <w:rsid w:val="00685CF8"/>
    <w:rsid w:val="006A2202"/>
    <w:rsid w:val="006A3073"/>
    <w:rsid w:val="006B6E19"/>
    <w:rsid w:val="006C2AA0"/>
    <w:rsid w:val="006E4583"/>
    <w:rsid w:val="007062E8"/>
    <w:rsid w:val="00707E41"/>
    <w:rsid w:val="007206EA"/>
    <w:rsid w:val="00741628"/>
    <w:rsid w:val="00782125"/>
    <w:rsid w:val="00786131"/>
    <w:rsid w:val="00790A79"/>
    <w:rsid w:val="007A52E5"/>
    <w:rsid w:val="007B6FF1"/>
    <w:rsid w:val="007B78A3"/>
    <w:rsid w:val="007C59AA"/>
    <w:rsid w:val="007E5684"/>
    <w:rsid w:val="0080158B"/>
    <w:rsid w:val="00803914"/>
    <w:rsid w:val="00804BCA"/>
    <w:rsid w:val="00811163"/>
    <w:rsid w:val="008154B8"/>
    <w:rsid w:val="0081553E"/>
    <w:rsid w:val="00821F32"/>
    <w:rsid w:val="00837481"/>
    <w:rsid w:val="00843C92"/>
    <w:rsid w:val="00852F23"/>
    <w:rsid w:val="0086286F"/>
    <w:rsid w:val="00862CC3"/>
    <w:rsid w:val="00863003"/>
    <w:rsid w:val="00864A21"/>
    <w:rsid w:val="008672F3"/>
    <w:rsid w:val="00877A1D"/>
    <w:rsid w:val="00893E51"/>
    <w:rsid w:val="008A76DD"/>
    <w:rsid w:val="008A7CFA"/>
    <w:rsid w:val="008B1346"/>
    <w:rsid w:val="008B47C7"/>
    <w:rsid w:val="008B6C98"/>
    <w:rsid w:val="008C175D"/>
    <w:rsid w:val="008C6F87"/>
    <w:rsid w:val="008D33B3"/>
    <w:rsid w:val="008E1B78"/>
    <w:rsid w:val="008F1D65"/>
    <w:rsid w:val="008F2969"/>
    <w:rsid w:val="00913BC3"/>
    <w:rsid w:val="00916308"/>
    <w:rsid w:val="00922C9B"/>
    <w:rsid w:val="009255E5"/>
    <w:rsid w:val="00925F82"/>
    <w:rsid w:val="0092703D"/>
    <w:rsid w:val="00936E11"/>
    <w:rsid w:val="009525F4"/>
    <w:rsid w:val="00955D5B"/>
    <w:rsid w:val="00961F63"/>
    <w:rsid w:val="009641C9"/>
    <w:rsid w:val="00974BF1"/>
    <w:rsid w:val="00982600"/>
    <w:rsid w:val="00983FF7"/>
    <w:rsid w:val="009A6C81"/>
    <w:rsid w:val="009A750E"/>
    <w:rsid w:val="009B0D7A"/>
    <w:rsid w:val="009E1049"/>
    <w:rsid w:val="009E7D6B"/>
    <w:rsid w:val="00A120F9"/>
    <w:rsid w:val="00A13193"/>
    <w:rsid w:val="00A207C7"/>
    <w:rsid w:val="00A2749F"/>
    <w:rsid w:val="00A32641"/>
    <w:rsid w:val="00A40D7D"/>
    <w:rsid w:val="00A45B36"/>
    <w:rsid w:val="00A47129"/>
    <w:rsid w:val="00A5171B"/>
    <w:rsid w:val="00A53955"/>
    <w:rsid w:val="00A53F58"/>
    <w:rsid w:val="00A5715E"/>
    <w:rsid w:val="00A834E0"/>
    <w:rsid w:val="00A87C59"/>
    <w:rsid w:val="00A902C4"/>
    <w:rsid w:val="00A91134"/>
    <w:rsid w:val="00A9686D"/>
    <w:rsid w:val="00A97429"/>
    <w:rsid w:val="00AA71DA"/>
    <w:rsid w:val="00AB640B"/>
    <w:rsid w:val="00AD05E9"/>
    <w:rsid w:val="00AD160F"/>
    <w:rsid w:val="00AD3827"/>
    <w:rsid w:val="00AE3F23"/>
    <w:rsid w:val="00AF4CED"/>
    <w:rsid w:val="00B05491"/>
    <w:rsid w:val="00B05B6A"/>
    <w:rsid w:val="00B0744F"/>
    <w:rsid w:val="00B10F29"/>
    <w:rsid w:val="00B3219B"/>
    <w:rsid w:val="00B57A35"/>
    <w:rsid w:val="00B71C1A"/>
    <w:rsid w:val="00B87B99"/>
    <w:rsid w:val="00BA422F"/>
    <w:rsid w:val="00BB509C"/>
    <w:rsid w:val="00BB5ABE"/>
    <w:rsid w:val="00BB75F3"/>
    <w:rsid w:val="00BC28EB"/>
    <w:rsid w:val="00BD5238"/>
    <w:rsid w:val="00BF1FFC"/>
    <w:rsid w:val="00C13A72"/>
    <w:rsid w:val="00C17687"/>
    <w:rsid w:val="00C61F33"/>
    <w:rsid w:val="00C7384F"/>
    <w:rsid w:val="00C74081"/>
    <w:rsid w:val="00C75E97"/>
    <w:rsid w:val="00C8034E"/>
    <w:rsid w:val="00C81B24"/>
    <w:rsid w:val="00C902F7"/>
    <w:rsid w:val="00C92907"/>
    <w:rsid w:val="00C9546C"/>
    <w:rsid w:val="00C972A7"/>
    <w:rsid w:val="00CA519A"/>
    <w:rsid w:val="00CA5C7F"/>
    <w:rsid w:val="00CB3025"/>
    <w:rsid w:val="00CC6D73"/>
    <w:rsid w:val="00CC7738"/>
    <w:rsid w:val="00CE3920"/>
    <w:rsid w:val="00D0716D"/>
    <w:rsid w:val="00D246C9"/>
    <w:rsid w:val="00D25221"/>
    <w:rsid w:val="00D25649"/>
    <w:rsid w:val="00D30D91"/>
    <w:rsid w:val="00D356D9"/>
    <w:rsid w:val="00D363ED"/>
    <w:rsid w:val="00D40301"/>
    <w:rsid w:val="00D54EBA"/>
    <w:rsid w:val="00D57F8E"/>
    <w:rsid w:val="00D61038"/>
    <w:rsid w:val="00D64ACA"/>
    <w:rsid w:val="00D87453"/>
    <w:rsid w:val="00D95127"/>
    <w:rsid w:val="00DA0F58"/>
    <w:rsid w:val="00DC5471"/>
    <w:rsid w:val="00DC63CD"/>
    <w:rsid w:val="00DE5B53"/>
    <w:rsid w:val="00E102A2"/>
    <w:rsid w:val="00E13191"/>
    <w:rsid w:val="00E20BCC"/>
    <w:rsid w:val="00E25CE0"/>
    <w:rsid w:val="00E35627"/>
    <w:rsid w:val="00E401FC"/>
    <w:rsid w:val="00E54175"/>
    <w:rsid w:val="00E70B52"/>
    <w:rsid w:val="00E77D30"/>
    <w:rsid w:val="00E85E6B"/>
    <w:rsid w:val="00E86C2C"/>
    <w:rsid w:val="00E912C9"/>
    <w:rsid w:val="00E92D8F"/>
    <w:rsid w:val="00E95DF7"/>
    <w:rsid w:val="00EC427B"/>
    <w:rsid w:val="00EE17C1"/>
    <w:rsid w:val="00EE4DD6"/>
    <w:rsid w:val="00F234E9"/>
    <w:rsid w:val="00F2515C"/>
    <w:rsid w:val="00F32FD4"/>
    <w:rsid w:val="00FA1FBD"/>
    <w:rsid w:val="00FA49AA"/>
    <w:rsid w:val="00FB1031"/>
    <w:rsid w:val="00FB6299"/>
    <w:rsid w:val="00FE2717"/>
    <w:rsid w:val="00FF19F7"/>
    <w:rsid w:val="00FF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CA53468A-6683-402E-8F20-667C62E5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760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73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C17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santoshaws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EC9364D.dotm</Template>
  <TotalTime>1479</TotalTime>
  <Pages>3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8870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Vasantala, Santosh K (Santosh Kumar)</cp:lastModifiedBy>
  <cp:revision>298</cp:revision>
  <dcterms:created xsi:type="dcterms:W3CDTF">2020-07-05T11:34:00Z</dcterms:created>
  <dcterms:modified xsi:type="dcterms:W3CDTF">2020-11-27T11:21:00Z</dcterms:modified>
</cp:coreProperties>
</file>